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5E77" w:rsidRDefault="0082258D">
      <w:r>
        <w:pict>
          <v:rect id="Rectangle 2" o:spid="_x0000_s1026" style="position:absolute;left:0;text-align:left;margin-left:.95pt;margin-top:3.25pt;width:413.25pt;height:733.4pt;z-index:-251657216" o:gfxdata="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ze+4Q1wAAAAgBAAAPAAAAAAAAAAEA&#10;IAAAACIAAABkcnMvZG93bnJldi54bWxQSwECFAAUAAAACACHTuJAkZfAeBACAAD9AwAADgAAAAAA&#10;AAABACAAAAAmAQAAZHJzL2Uyb0RvYy54bWxQSwUGAAAAAAYABgBZAQAAqAUAAAAA&#10;" filled="f" strokecolor="#3471b0" strokeweight="2.5pt"/>
        </w:pict>
      </w:r>
      <w:r w:rsidR="00813DAF">
        <w:tab/>
      </w:r>
    </w:p>
    <w:p w:rsidR="00F95E77" w:rsidRDefault="0082258D">
      <w:pPr>
        <w:jc w:val="center"/>
        <w:sectPr w:rsidR="00F95E77">
          <w:headerReference w:type="even" r:id="rId9"/>
          <w:headerReference w:type="default" r:id="rId10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27.2pt;margin-top:298.45pt;width:413.15pt;height:415.05pt;z-index:251658240" o:gfxdata="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UhbvtgAAAALAQAADwAAAAAAAAABACAAAAAiAAAAZHJzL2Rvd25yZXYueG1sUEsBAhQAFAAAAAgA&#10;h07iQGGwKmXsAQAAxwMAAA4AAAAAAAAAAQAgAAAAJwEAAGRycy9lMm9Eb2MueG1sUEsFBgAAAAAG&#10;AAYAWQEAAIUFAAAAAA==&#10;" filled="f" stroked="f">
            <v:textbox>
              <w:txbxContent>
                <w:p w:rsidR="00652DD9" w:rsidRDefault="00652DD9" w:rsidP="00652DD9">
                  <w:pPr>
                    <w:spacing w:line="1000" w:lineRule="exact"/>
                    <w:ind w:firstLineChars="146" w:firstLine="467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学</w:t>
                  </w:r>
                  <w:r>
                    <w:rPr>
                      <w:sz w:val="32"/>
                    </w:rPr>
                    <w:t xml:space="preserve">    </w:t>
                  </w:r>
                  <w:r>
                    <w:rPr>
                      <w:rFonts w:hint="eastAsia"/>
                      <w:sz w:val="32"/>
                    </w:rPr>
                    <w:t>号：</w:t>
                  </w:r>
                  <w:bookmarkStart w:id="0" w:name="_Major#2997466427"/>
                  <w:bookmarkEnd w:id="0"/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  <w:t>2013220203006</w:t>
                  </w:r>
                  <w:r>
                    <w:rPr>
                      <w:sz w:val="32"/>
                      <w:u w:val="single"/>
                    </w:rPr>
                    <w:tab/>
                    <w:t xml:space="preserve">   </w:t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652DD9" w:rsidRDefault="00652DD9" w:rsidP="00652DD9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1" w:name="_Class#21822747"/>
                  <w:bookmarkEnd w:id="1"/>
                  <w:r>
                    <w:rPr>
                      <w:rFonts w:hint="eastAsia"/>
                      <w:sz w:val="32"/>
                    </w:rPr>
                    <w:t>姓</w:t>
                  </w:r>
                  <w:r>
                    <w:rPr>
                      <w:sz w:val="32"/>
                    </w:rPr>
                    <w:t xml:space="preserve">    </w:t>
                  </w:r>
                  <w:r>
                    <w:rPr>
                      <w:rFonts w:hint="eastAsia"/>
                      <w:sz w:val="32"/>
                    </w:rPr>
                    <w:t>名：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>何运江</w:t>
                  </w:r>
                  <w:r>
                    <w:rPr>
                      <w:sz w:val="32"/>
                      <w:u w:val="single"/>
                    </w:rPr>
                    <w:t xml:space="preserve">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652DD9" w:rsidRPr="0041787E" w:rsidRDefault="00652DD9" w:rsidP="00652DD9">
                  <w:pPr>
                    <w:spacing w:line="1000" w:lineRule="exact"/>
                    <w:ind w:firstLineChars="147" w:firstLine="470"/>
                    <w:rPr>
                      <w:sz w:val="32"/>
                    </w:rPr>
                  </w:pPr>
                  <w:r w:rsidRPr="0041787E">
                    <w:rPr>
                      <w:rFonts w:hint="eastAsia"/>
                      <w:sz w:val="32"/>
                    </w:rPr>
                    <w:t>专业方向：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>软件</w:t>
                  </w:r>
                  <w:r>
                    <w:rPr>
                      <w:rFonts w:hint="eastAsia"/>
                      <w:sz w:val="32"/>
                      <w:u w:val="single"/>
                    </w:rPr>
                    <w:t>工程</w:t>
                  </w:r>
                  <w:r>
                    <w:rPr>
                      <w:sz w:val="32"/>
                      <w:u w:val="single"/>
                    </w:rPr>
                    <w:t>(</w:t>
                  </w:r>
                  <w:r>
                    <w:rPr>
                      <w:sz w:val="32"/>
                      <w:u w:val="single"/>
                    </w:rPr>
                    <w:t>软件技术</w:t>
                  </w:r>
                  <w:r>
                    <w:rPr>
                      <w:rFonts w:hint="eastAsia"/>
                      <w:sz w:val="32"/>
                      <w:u w:val="single"/>
                    </w:rPr>
                    <w:t>)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企业名称：</w:t>
                  </w:r>
                  <w:r w:rsidR="00D72B8F"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 w:rsidR="00652DD9">
                    <w:rPr>
                      <w:rFonts w:hint="eastAsia"/>
                      <w:sz w:val="32"/>
                      <w:u w:val="single"/>
                    </w:rPr>
                    <w:t>用友网络科技股份有限公司</w:t>
                  </w:r>
                  <w:r w:rsidR="00D72B8F">
                    <w:rPr>
                      <w:sz w:val="32"/>
                      <w:u w:val="single"/>
                    </w:rPr>
                    <w:tab/>
                  </w:r>
                </w:p>
                <w:p w:rsidR="00F95E77" w:rsidRDefault="00D72B8F" w:rsidP="00D72B8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bookmarkStart w:id="2" w:name="_Teacher#273944725"/>
                  <w:bookmarkEnd w:id="2"/>
                  <w:r>
                    <w:rPr>
                      <w:rFonts w:hint="eastAsia"/>
                      <w:sz w:val="32"/>
                    </w:rPr>
                    <w:t>毕设课题名称：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 w:rsidR="00652DD9">
                    <w:rPr>
                      <w:rFonts w:hint="eastAsia"/>
                      <w:sz w:val="32"/>
                      <w:u w:val="single"/>
                    </w:rPr>
                    <w:t>DCP</w:t>
                  </w:r>
                  <w:r w:rsidR="00652DD9">
                    <w:rPr>
                      <w:rFonts w:hint="eastAsia"/>
                      <w:sz w:val="32"/>
                      <w:u w:val="single"/>
                    </w:rPr>
                    <w:t>云协作平台</w:t>
                  </w:r>
                  <w:r w:rsidR="00652DD9">
                    <w:rPr>
                      <w:rFonts w:hint="eastAsia"/>
                      <w:sz w:val="32"/>
                      <w:u w:val="single"/>
                    </w:rPr>
                    <w:t>-</w:t>
                  </w:r>
                  <w:r w:rsidR="00652DD9">
                    <w:rPr>
                      <w:rFonts w:hint="eastAsia"/>
                      <w:sz w:val="32"/>
                      <w:u w:val="single"/>
                    </w:rPr>
                    <w:t>项目管理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</w:p>
                <w:p w:rsidR="00F95E77" w:rsidRDefault="00813DA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企业指导教师：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 w:rsidR="00652DD9"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 w:rsidR="00652DD9">
                    <w:rPr>
                      <w:rFonts w:hint="eastAsia"/>
                      <w:sz w:val="32"/>
                      <w:u w:val="single"/>
                    </w:rPr>
                    <w:t>沈勇</w:t>
                  </w:r>
                  <w:r w:rsidR="00652DD9">
                    <w:rPr>
                      <w:rFonts w:hint="eastAsia"/>
                      <w:sz w:val="32"/>
                      <w:u w:val="single"/>
                    </w:rPr>
                    <w:t xml:space="preserve">     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F95E77" w:rsidRPr="00652DD9" w:rsidRDefault="00813DAF" w:rsidP="0006114F">
                  <w:pPr>
                    <w:spacing w:line="1000" w:lineRule="exact"/>
                    <w:ind w:firstLineChars="147" w:firstLine="470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院内代管教师：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D72B8F"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  <w:r w:rsidR="00652DD9" w:rsidRPr="00652DD9">
                    <w:rPr>
                      <w:rFonts w:hint="eastAsia"/>
                      <w:sz w:val="32"/>
                      <w:u w:val="single"/>
                    </w:rPr>
                    <w:tab/>
                  </w:r>
                  <w:r w:rsidR="00652DD9" w:rsidRPr="00652DD9">
                    <w:rPr>
                      <w:rFonts w:hint="eastAsia"/>
                      <w:sz w:val="32"/>
                      <w:u w:val="single"/>
                    </w:rPr>
                    <w:t>姚远哲</w:t>
                  </w:r>
                  <w:r>
                    <w:rPr>
                      <w:sz w:val="32"/>
                      <w:u w:val="single"/>
                    </w:rPr>
                    <w:tab/>
                  </w:r>
                  <w:r w:rsidR="00652DD9">
                    <w:rPr>
                      <w:rFonts w:hint="eastAsia"/>
                      <w:sz w:val="32"/>
                      <w:u w:val="single"/>
                    </w:rPr>
                    <w:t xml:space="preserve">   </w:t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F95E77" w:rsidRDefault="00F95E77">
                  <w:pPr>
                    <w:spacing w:line="1000" w:lineRule="exact"/>
                    <w:ind w:firstLineChars="131" w:firstLine="275"/>
                  </w:pPr>
                </w:p>
              </w:txbxContent>
            </v:textbox>
          </v:shape>
        </w:pict>
      </w:r>
      <w:r>
        <w:pict>
          <v:shape id="Text Box 5" o:spid="_x0000_s1028" type="#_x0000_t202" style="position:absolute;left:0;text-align:left;margin-left:75.4pt;margin-top:124.2pt;width:270.75pt;height:56.25pt;z-index:251656192" o:gfxdata="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Uzdaa2wAAAAsBAAAPAAAAAAAAAAEAIAAAACIAAABkcnMvZG93bnJldi54bWxQSwECFAAUAAAA&#10;CACHTuJAxA1C+SQCAABQBAAADgAAAAAAAAABACAAAAAqAQAAZHJzL2Uyb0RvYy54bWxQSwUGAAAA&#10;AAYABgBZAQAAwAUAAAAA&#10;" strokecolor="gray">
            <v:stroke dashstyle="dash"/>
            <v:textbox>
              <w:txbxContent>
                <w:p w:rsidR="00F95E77" w:rsidRDefault="00813DAF">
                  <w:pPr>
                    <w:jc w:val="center"/>
                    <w:rPr>
                      <w:b/>
                      <w:bCs/>
                      <w:sz w:val="52"/>
                    </w:rPr>
                  </w:pPr>
                  <w:r>
                    <w:rPr>
                      <w:rFonts w:hint="eastAsia"/>
                      <w:b/>
                      <w:bCs/>
                      <w:sz w:val="52"/>
                    </w:rPr>
                    <w:t>信息与软件工程学院</w:t>
                  </w:r>
                </w:p>
              </w:txbxContent>
            </v:textbox>
          </v:shape>
        </w:pict>
      </w:r>
      <w:r>
        <w:pict>
          <v:shape id="Text Box 4" o:spid="_x0000_s1027" type="#_x0000_t202" style="position:absolute;left:0;text-align:left;margin-left:35.6pt;margin-top:187.2pt;width:369pt;height:128.65pt;z-index:251657216" o:gfxdata="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eB+nNgAAAAKAQAADwAAAAAAAAABACAAAAAiAAAAZHJzL2Rvd25yZXYueG1sUEsBAhQAFAAAAAgA&#10;h07iQBFE9MDsAQAAxwMAAA4AAAAAAAAAAQAgAAAAJwEAAGRycy9lMm9Eb2MueG1sUEsFBgAAAAAG&#10;AAYAWQEAAIUFAAAAAA==&#10;" filled="f" stroked="f">
            <v:textbox>
              <w:txbxContent>
                <w:p w:rsidR="00F95E77" w:rsidRDefault="00813DAF">
                  <w:pPr>
                    <w:jc w:val="center"/>
                    <w:rPr>
                      <w:rFonts w:eastAsia="黑体"/>
                      <w:b/>
                      <w:sz w:val="56"/>
                      <w:szCs w:val="72"/>
                    </w:rPr>
                  </w:pP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毕业设计（顶岗实习）</w:t>
                  </w:r>
                </w:p>
                <w:p w:rsidR="00F95E77" w:rsidRDefault="00813DAF">
                  <w:pPr>
                    <w:jc w:val="center"/>
                    <w:rPr>
                      <w:sz w:val="56"/>
                      <w:szCs w:val="72"/>
                    </w:rPr>
                  </w:pPr>
                  <w:r>
                    <w:rPr>
                      <w:rFonts w:eastAsia="黑体" w:hint="eastAsia"/>
                      <w:b/>
                      <w:sz w:val="56"/>
                      <w:szCs w:val="72"/>
                    </w:rPr>
                    <w:t>初期报告</w:t>
                  </w:r>
                </w:p>
              </w:txbxContent>
            </v:textbox>
          </v:shape>
        </w:pict>
      </w:r>
      <w:r w:rsidR="00813DAF">
        <w:rPr>
          <w:noProof/>
        </w:rPr>
        <w:drawing>
          <wp:inline distT="0" distB="0" distL="0" distR="0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E77" w:rsidRPr="00ED523B" w:rsidRDefault="00ED523B" w:rsidP="000C7D69">
      <w:pPr>
        <w:pStyle w:val="10"/>
        <w:tabs>
          <w:tab w:val="right" w:leader="dot" w:pos="8306"/>
        </w:tabs>
        <w:ind w:leftChars="0" w:left="0" w:right="210"/>
        <w:jc w:val="center"/>
        <w:rPr>
          <w:rFonts w:eastAsia="宋体"/>
          <w:sz w:val="30"/>
          <w:szCs w:val="30"/>
        </w:rPr>
      </w:pPr>
      <w:bookmarkStart w:id="3" w:name="_Toc466640586"/>
      <w:bookmarkStart w:id="4" w:name="_Toc466640615"/>
      <w:r w:rsidRPr="00ED523B">
        <w:rPr>
          <w:rFonts w:hint="eastAsia"/>
          <w:sz w:val="30"/>
          <w:szCs w:val="30"/>
        </w:rPr>
        <w:lastRenderedPageBreak/>
        <w:t>目</w:t>
      </w:r>
      <w:r w:rsidR="00AC16B9">
        <w:rPr>
          <w:rFonts w:hint="eastAsia"/>
          <w:sz w:val="30"/>
          <w:szCs w:val="30"/>
        </w:rPr>
        <w:t xml:space="preserve"> </w:t>
      </w:r>
      <w:r w:rsidRPr="00ED523B">
        <w:rPr>
          <w:rFonts w:hint="eastAsia"/>
          <w:sz w:val="30"/>
          <w:szCs w:val="30"/>
        </w:rPr>
        <w:t>录</w:t>
      </w:r>
      <w:bookmarkEnd w:id="3"/>
      <w:bookmarkEnd w:id="4"/>
    </w:p>
    <w:p w:rsidR="00F95E77" w:rsidRPr="006D6332" w:rsidRDefault="00724BFA" w:rsidP="009602A1">
      <w:pPr>
        <w:pStyle w:val="20"/>
        <w:tabs>
          <w:tab w:val="clear" w:pos="1050"/>
          <w:tab w:val="clear" w:pos="8296"/>
          <w:tab w:val="right" w:leader="dot" w:pos="8306"/>
        </w:tabs>
        <w:spacing w:before="31" w:after="31"/>
        <w:ind w:leftChars="0" w:left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813DAF"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10279" w:history="1">
        <w:r w:rsidR="00BA6095" w:rsidRPr="006D6332">
          <w:rPr>
            <w:sz w:val="24"/>
            <w:szCs w:val="24"/>
          </w:rPr>
          <w:t>1</w:t>
        </w:r>
        <w:r w:rsidR="001B1CBB" w:rsidRPr="006D6332">
          <w:rPr>
            <w:sz w:val="24"/>
            <w:szCs w:val="24"/>
          </w:rPr>
          <w:t xml:space="preserve">. </w:t>
        </w:r>
        <w:r w:rsidR="00813DAF" w:rsidRPr="006D6332">
          <w:rPr>
            <w:sz w:val="24"/>
            <w:szCs w:val="24"/>
          </w:rPr>
          <w:t>毕业设计（顶岗实习）目标任务</w:t>
        </w:r>
        <w:r w:rsidR="00813DAF" w:rsidRPr="006D6332">
          <w:rPr>
            <w:sz w:val="24"/>
            <w:szCs w:val="24"/>
          </w:rPr>
          <w:tab/>
        </w:r>
        <w:r w:rsidRPr="006D6332">
          <w:rPr>
            <w:sz w:val="24"/>
            <w:szCs w:val="24"/>
          </w:rPr>
          <w:fldChar w:fldCharType="begin"/>
        </w:r>
        <w:r w:rsidR="00813DAF" w:rsidRPr="006D6332">
          <w:rPr>
            <w:sz w:val="24"/>
            <w:szCs w:val="24"/>
          </w:rPr>
          <w:instrText xml:space="preserve"> PAGEREF _Toc10279 </w:instrText>
        </w:r>
        <w:r w:rsidRPr="006D6332">
          <w:rPr>
            <w:sz w:val="24"/>
            <w:szCs w:val="24"/>
          </w:rPr>
          <w:fldChar w:fldCharType="separate"/>
        </w:r>
        <w:r w:rsidR="00813DAF" w:rsidRPr="006D6332">
          <w:rPr>
            <w:sz w:val="24"/>
            <w:szCs w:val="24"/>
          </w:rPr>
          <w:t>1</w:t>
        </w:r>
        <w:r w:rsidRPr="006D6332">
          <w:rPr>
            <w:sz w:val="24"/>
            <w:szCs w:val="24"/>
          </w:rPr>
          <w:fldChar w:fldCharType="end"/>
        </w:r>
      </w:hyperlink>
    </w:p>
    <w:p w:rsidR="00F95E77" w:rsidRPr="00A26016" w:rsidRDefault="0082258D" w:rsidP="00696B3A">
      <w:pPr>
        <w:pStyle w:val="30"/>
        <w:tabs>
          <w:tab w:val="clear" w:pos="1470"/>
          <w:tab w:val="clear" w:pos="8296"/>
          <w:tab w:val="right" w:leader="dot" w:pos="8306"/>
        </w:tabs>
        <w:spacing w:before="62" w:after="62" w:line="400" w:lineRule="exact"/>
        <w:ind w:firstLineChars="100" w:firstLine="240"/>
        <w:rPr>
          <w:rFonts w:eastAsia="宋体"/>
        </w:rPr>
      </w:pPr>
      <w:hyperlink w:anchor="_Toc24738" w:history="1">
        <w:r w:rsidR="00813DAF" w:rsidRPr="00A26016">
          <w:rPr>
            <w:rFonts w:eastAsia="宋体"/>
          </w:rPr>
          <w:t>1</w:t>
        </w:r>
        <w:r w:rsidR="00BA6095" w:rsidRPr="00A26016">
          <w:rPr>
            <w:rFonts w:eastAsia="宋体"/>
            <w:szCs w:val="20"/>
          </w:rPr>
          <w:t>.1</w:t>
        </w:r>
        <w:r w:rsidR="00812339" w:rsidRPr="00A26016">
          <w:rPr>
            <w:rFonts w:eastAsia="宋体"/>
            <w:szCs w:val="20"/>
          </w:rPr>
          <w:t>.</w:t>
        </w:r>
        <w:r w:rsidR="00BA6095" w:rsidRPr="00A26016">
          <w:rPr>
            <w:rFonts w:eastAsia="宋体"/>
            <w:szCs w:val="20"/>
          </w:rPr>
          <w:t xml:space="preserve"> </w:t>
        </w:r>
        <w:r w:rsidR="00813DAF" w:rsidRPr="00A26016">
          <w:rPr>
            <w:rFonts w:eastAsia="宋体" w:hAnsi="宋体"/>
          </w:rPr>
          <w:t>实习单位情况和岗位职责</w:t>
        </w:r>
        <w:r w:rsidR="00813DAF" w:rsidRPr="00A26016">
          <w:rPr>
            <w:rFonts w:eastAsia="宋体"/>
          </w:rPr>
          <w:tab/>
        </w:r>
        <w:r w:rsidR="00724BFA" w:rsidRPr="00A26016">
          <w:rPr>
            <w:rFonts w:eastAsia="宋体"/>
          </w:rPr>
          <w:fldChar w:fldCharType="begin"/>
        </w:r>
        <w:r w:rsidR="00813DAF" w:rsidRPr="00A26016">
          <w:rPr>
            <w:rFonts w:eastAsia="宋体"/>
          </w:rPr>
          <w:instrText xml:space="preserve"> PAGEREF _Toc24738 </w:instrText>
        </w:r>
        <w:r w:rsidR="00724BFA" w:rsidRPr="00A26016">
          <w:rPr>
            <w:rFonts w:eastAsia="宋体"/>
          </w:rPr>
          <w:fldChar w:fldCharType="separate"/>
        </w:r>
        <w:r w:rsidR="00813DAF" w:rsidRPr="00A26016">
          <w:rPr>
            <w:rFonts w:eastAsia="宋体"/>
          </w:rPr>
          <w:t>1</w:t>
        </w:r>
        <w:r w:rsidR="00724BFA" w:rsidRPr="00A26016">
          <w:rPr>
            <w:rFonts w:eastAsia="宋体"/>
          </w:rPr>
          <w:fldChar w:fldCharType="end"/>
        </w:r>
      </w:hyperlink>
    </w:p>
    <w:p w:rsidR="00F95E77" w:rsidRPr="00A26016" w:rsidRDefault="0082258D" w:rsidP="009602A1">
      <w:pPr>
        <w:pStyle w:val="30"/>
        <w:tabs>
          <w:tab w:val="clear" w:pos="1470"/>
          <w:tab w:val="clear" w:pos="8296"/>
          <w:tab w:val="right" w:leader="dot" w:pos="8306"/>
        </w:tabs>
        <w:spacing w:before="62" w:after="62" w:line="400" w:lineRule="exact"/>
        <w:ind w:firstLineChars="100" w:firstLine="240"/>
        <w:rPr>
          <w:rFonts w:eastAsia="宋体"/>
        </w:rPr>
      </w:pPr>
      <w:hyperlink w:anchor="_Toc6810" w:history="1">
        <w:r w:rsidR="00813DAF" w:rsidRPr="00A26016">
          <w:rPr>
            <w:rFonts w:eastAsia="宋体"/>
          </w:rPr>
          <w:t>1</w:t>
        </w:r>
        <w:r w:rsidR="00BA6095" w:rsidRPr="00A26016">
          <w:rPr>
            <w:rFonts w:eastAsia="宋体"/>
            <w:szCs w:val="20"/>
          </w:rPr>
          <w:t>.2</w:t>
        </w:r>
        <w:r w:rsidR="00812339" w:rsidRPr="00A26016">
          <w:rPr>
            <w:rFonts w:eastAsia="宋体"/>
            <w:szCs w:val="20"/>
          </w:rPr>
          <w:t>.</w:t>
        </w:r>
        <w:r w:rsidR="00BA6095" w:rsidRPr="00A26016">
          <w:rPr>
            <w:rFonts w:eastAsia="宋体"/>
            <w:szCs w:val="20"/>
          </w:rPr>
          <w:t xml:space="preserve"> </w:t>
        </w:r>
        <w:r w:rsidR="00813DAF" w:rsidRPr="00A26016">
          <w:rPr>
            <w:rFonts w:eastAsia="宋体" w:hAnsi="宋体"/>
          </w:rPr>
          <w:t>课题目标、任务与复杂工程问题</w:t>
        </w:r>
        <w:r w:rsidR="00813DAF" w:rsidRPr="00A26016">
          <w:rPr>
            <w:rFonts w:eastAsia="宋体"/>
          </w:rPr>
          <w:tab/>
        </w:r>
        <w:r w:rsidR="00724BFA" w:rsidRPr="00A26016">
          <w:rPr>
            <w:rFonts w:eastAsia="宋体"/>
          </w:rPr>
          <w:fldChar w:fldCharType="begin"/>
        </w:r>
        <w:r w:rsidR="00813DAF" w:rsidRPr="00A26016">
          <w:rPr>
            <w:rFonts w:eastAsia="宋体"/>
          </w:rPr>
          <w:instrText xml:space="preserve"> PAGEREF _Toc6810 </w:instrText>
        </w:r>
        <w:r w:rsidR="00724BFA" w:rsidRPr="00A26016">
          <w:rPr>
            <w:rFonts w:eastAsia="宋体"/>
          </w:rPr>
          <w:fldChar w:fldCharType="separate"/>
        </w:r>
        <w:r w:rsidR="00813DAF" w:rsidRPr="00A26016">
          <w:rPr>
            <w:rFonts w:eastAsia="宋体"/>
          </w:rPr>
          <w:t>1</w:t>
        </w:r>
        <w:r w:rsidR="00724BFA" w:rsidRPr="00A26016">
          <w:rPr>
            <w:rFonts w:eastAsia="宋体"/>
          </w:rPr>
          <w:fldChar w:fldCharType="end"/>
        </w:r>
      </w:hyperlink>
    </w:p>
    <w:p w:rsidR="00F95E77" w:rsidRDefault="0082258D" w:rsidP="009602A1">
      <w:pPr>
        <w:pStyle w:val="20"/>
        <w:tabs>
          <w:tab w:val="clear" w:pos="1050"/>
          <w:tab w:val="clear" w:pos="8296"/>
          <w:tab w:val="right" w:leader="dot" w:pos="8306"/>
        </w:tabs>
        <w:spacing w:before="31" w:after="31"/>
        <w:ind w:leftChars="0" w:left="0"/>
      </w:pPr>
      <w:hyperlink w:anchor="_Toc2474" w:history="1">
        <w:r w:rsidR="00BA6095" w:rsidRPr="006D6332">
          <w:rPr>
            <w:sz w:val="24"/>
            <w:szCs w:val="24"/>
          </w:rPr>
          <w:t>2</w:t>
        </w:r>
        <w:r w:rsidR="001B1CBB" w:rsidRPr="006D6332">
          <w:rPr>
            <w:sz w:val="24"/>
            <w:szCs w:val="24"/>
          </w:rPr>
          <w:t>.</w:t>
        </w:r>
        <w:r w:rsidR="00BA6095" w:rsidRPr="006D6332">
          <w:rPr>
            <w:sz w:val="24"/>
            <w:szCs w:val="24"/>
          </w:rPr>
          <w:t xml:space="preserve"> </w:t>
        </w:r>
        <w:r w:rsidR="00813DAF" w:rsidRPr="006D6332">
          <w:rPr>
            <w:sz w:val="24"/>
            <w:szCs w:val="24"/>
          </w:rPr>
          <w:t>实施方案和可行性研究</w:t>
        </w:r>
        <w:r w:rsidR="00813DAF" w:rsidRPr="006D6332">
          <w:rPr>
            <w:sz w:val="24"/>
            <w:szCs w:val="24"/>
          </w:rPr>
          <w:tab/>
        </w:r>
        <w:r w:rsidR="009602A1">
          <w:rPr>
            <w:rFonts w:hint="eastAsia"/>
            <w:sz w:val="24"/>
            <w:szCs w:val="24"/>
          </w:rPr>
          <w:t>2</w:t>
        </w:r>
      </w:hyperlink>
    </w:p>
    <w:p w:rsidR="0044628A" w:rsidRPr="00A26016" w:rsidRDefault="0082258D" w:rsidP="0044628A">
      <w:pPr>
        <w:pStyle w:val="30"/>
        <w:tabs>
          <w:tab w:val="clear" w:pos="1470"/>
          <w:tab w:val="clear" w:pos="8296"/>
          <w:tab w:val="right" w:leader="dot" w:pos="8306"/>
        </w:tabs>
        <w:spacing w:before="62" w:after="62" w:line="400" w:lineRule="exact"/>
        <w:ind w:firstLineChars="100" w:firstLine="240"/>
        <w:rPr>
          <w:rFonts w:eastAsia="宋体"/>
        </w:rPr>
      </w:pPr>
      <w:hyperlink w:anchor="_Toc24738" w:history="1">
        <w:r w:rsidR="0044628A">
          <w:rPr>
            <w:rFonts w:eastAsia="宋体" w:hint="eastAsia"/>
          </w:rPr>
          <w:t>2</w:t>
        </w:r>
        <w:r w:rsidR="0044628A" w:rsidRPr="00A26016">
          <w:rPr>
            <w:rFonts w:eastAsia="宋体"/>
            <w:szCs w:val="20"/>
          </w:rPr>
          <w:t xml:space="preserve">.1. </w:t>
        </w:r>
        <w:r w:rsidR="0044628A">
          <w:rPr>
            <w:rFonts w:eastAsia="宋体" w:hAnsi="宋体" w:hint="eastAsia"/>
          </w:rPr>
          <w:t>实施方案</w:t>
        </w:r>
        <w:r w:rsidR="0044628A" w:rsidRPr="00A26016">
          <w:rPr>
            <w:rFonts w:eastAsia="宋体"/>
          </w:rPr>
          <w:tab/>
        </w:r>
        <w:r w:rsidR="00CF4DAB">
          <w:rPr>
            <w:rFonts w:eastAsia="宋体" w:hint="eastAsia"/>
          </w:rPr>
          <w:t>2</w:t>
        </w:r>
      </w:hyperlink>
    </w:p>
    <w:p w:rsidR="0044628A" w:rsidRPr="0044628A" w:rsidRDefault="0082258D" w:rsidP="0044628A">
      <w:pPr>
        <w:pStyle w:val="30"/>
        <w:tabs>
          <w:tab w:val="clear" w:pos="1470"/>
        </w:tabs>
        <w:spacing w:before="62" w:after="62" w:line="400" w:lineRule="exact"/>
        <w:ind w:firstLineChars="100" w:firstLine="240"/>
        <w:rPr>
          <w:rFonts w:eastAsia="宋体"/>
        </w:rPr>
      </w:pPr>
      <w:hyperlink w:anchor="_Toc6810" w:history="1">
        <w:r w:rsidR="0044628A">
          <w:rPr>
            <w:rFonts w:eastAsia="宋体" w:hint="eastAsia"/>
          </w:rPr>
          <w:t>2</w:t>
        </w:r>
        <w:r w:rsidR="0044628A" w:rsidRPr="00A26016">
          <w:rPr>
            <w:rFonts w:eastAsia="宋体"/>
            <w:szCs w:val="20"/>
          </w:rPr>
          <w:t xml:space="preserve">.2. </w:t>
        </w:r>
        <w:r w:rsidR="0044628A">
          <w:rPr>
            <w:rFonts w:eastAsia="宋体" w:hAnsi="宋体" w:hint="eastAsia"/>
          </w:rPr>
          <w:t>可行性研究</w:t>
        </w:r>
        <w:r w:rsidR="0044628A" w:rsidRPr="00A26016">
          <w:rPr>
            <w:rFonts w:eastAsia="宋体"/>
          </w:rPr>
          <w:tab/>
        </w:r>
        <w:r w:rsidR="00CF4DAB">
          <w:rPr>
            <w:rFonts w:eastAsia="宋体" w:hint="eastAsia"/>
          </w:rPr>
          <w:t>2</w:t>
        </w:r>
      </w:hyperlink>
    </w:p>
    <w:p w:rsidR="00F95E77" w:rsidRPr="006D6332" w:rsidRDefault="0082258D" w:rsidP="009602A1">
      <w:pPr>
        <w:pStyle w:val="20"/>
        <w:tabs>
          <w:tab w:val="clear" w:pos="1050"/>
          <w:tab w:val="clear" w:pos="8296"/>
          <w:tab w:val="right" w:leader="dot" w:pos="8306"/>
        </w:tabs>
        <w:spacing w:before="31" w:after="31"/>
        <w:ind w:leftChars="0" w:left="0"/>
        <w:rPr>
          <w:sz w:val="24"/>
          <w:szCs w:val="24"/>
        </w:rPr>
      </w:pPr>
      <w:hyperlink w:anchor="_Toc20481" w:history="1">
        <w:r w:rsidR="00813DAF" w:rsidRPr="006D6332">
          <w:rPr>
            <w:sz w:val="24"/>
            <w:szCs w:val="24"/>
          </w:rPr>
          <w:t>3</w:t>
        </w:r>
        <w:r w:rsidR="001B1CBB" w:rsidRPr="006D6332">
          <w:rPr>
            <w:sz w:val="24"/>
            <w:szCs w:val="24"/>
          </w:rPr>
          <w:t>.</w:t>
        </w:r>
        <w:r w:rsidR="00BA6095" w:rsidRPr="006D6332">
          <w:rPr>
            <w:sz w:val="24"/>
            <w:szCs w:val="24"/>
          </w:rPr>
          <w:t xml:space="preserve"> </w:t>
        </w:r>
        <w:r w:rsidR="00813DAF" w:rsidRPr="006D6332">
          <w:rPr>
            <w:sz w:val="24"/>
            <w:szCs w:val="24"/>
          </w:rPr>
          <w:t>知识技能学习情况</w:t>
        </w:r>
        <w:r w:rsidR="00813DAF" w:rsidRPr="006D6332">
          <w:rPr>
            <w:sz w:val="24"/>
            <w:szCs w:val="24"/>
          </w:rPr>
          <w:tab/>
        </w:r>
        <w:r w:rsidR="009602A1">
          <w:rPr>
            <w:rFonts w:hint="eastAsia"/>
            <w:sz w:val="24"/>
            <w:szCs w:val="24"/>
          </w:rPr>
          <w:t>3</w:t>
        </w:r>
      </w:hyperlink>
    </w:p>
    <w:p w:rsidR="00F95E77" w:rsidRPr="006D6332" w:rsidRDefault="0082258D" w:rsidP="009602A1">
      <w:pPr>
        <w:pStyle w:val="20"/>
        <w:tabs>
          <w:tab w:val="clear" w:pos="1050"/>
          <w:tab w:val="clear" w:pos="8296"/>
          <w:tab w:val="right" w:leader="dot" w:pos="8306"/>
        </w:tabs>
        <w:spacing w:before="31" w:after="31"/>
        <w:ind w:leftChars="0" w:left="0"/>
        <w:rPr>
          <w:sz w:val="24"/>
          <w:szCs w:val="24"/>
        </w:rPr>
      </w:pPr>
      <w:hyperlink w:anchor="_Toc24920" w:history="1">
        <w:r w:rsidR="00BA6095" w:rsidRPr="006D6332">
          <w:rPr>
            <w:sz w:val="24"/>
            <w:szCs w:val="24"/>
          </w:rPr>
          <w:t>4</w:t>
        </w:r>
        <w:r w:rsidR="001B1CBB" w:rsidRPr="006D6332">
          <w:rPr>
            <w:sz w:val="24"/>
            <w:szCs w:val="24"/>
          </w:rPr>
          <w:t>.</w:t>
        </w:r>
        <w:r w:rsidR="00BA6095" w:rsidRPr="006D6332">
          <w:rPr>
            <w:sz w:val="24"/>
            <w:szCs w:val="24"/>
          </w:rPr>
          <w:t xml:space="preserve"> </w:t>
        </w:r>
        <w:r w:rsidR="00813DAF" w:rsidRPr="006D6332">
          <w:rPr>
            <w:sz w:val="24"/>
            <w:szCs w:val="24"/>
          </w:rPr>
          <w:t>前期任务完成度与后续实施计划</w:t>
        </w:r>
        <w:r w:rsidR="00813DAF" w:rsidRPr="006D6332">
          <w:rPr>
            <w:sz w:val="24"/>
            <w:szCs w:val="24"/>
          </w:rPr>
          <w:tab/>
        </w:r>
        <w:r w:rsidR="009602A1">
          <w:rPr>
            <w:rFonts w:hint="eastAsia"/>
            <w:sz w:val="24"/>
            <w:szCs w:val="24"/>
          </w:rPr>
          <w:t>4</w:t>
        </w:r>
      </w:hyperlink>
    </w:p>
    <w:p w:rsidR="00F95E77" w:rsidRPr="00A26016" w:rsidRDefault="0082258D" w:rsidP="009602A1">
      <w:pPr>
        <w:pStyle w:val="30"/>
        <w:tabs>
          <w:tab w:val="clear" w:pos="1470"/>
          <w:tab w:val="clear" w:pos="8296"/>
          <w:tab w:val="right" w:leader="dot" w:pos="8306"/>
        </w:tabs>
        <w:spacing w:before="62" w:after="62" w:line="400" w:lineRule="exact"/>
        <w:ind w:firstLineChars="100" w:firstLine="240"/>
        <w:rPr>
          <w:rFonts w:eastAsia="宋体"/>
        </w:rPr>
      </w:pPr>
      <w:hyperlink w:anchor="_Toc8659" w:history="1">
        <w:r w:rsidR="00BA6095" w:rsidRPr="00A26016">
          <w:rPr>
            <w:rFonts w:eastAsia="宋体"/>
          </w:rPr>
          <w:t>4.1</w:t>
        </w:r>
        <w:r w:rsidR="00812339" w:rsidRPr="00A26016">
          <w:rPr>
            <w:rFonts w:eastAsia="宋体"/>
          </w:rPr>
          <w:t>.</w:t>
        </w:r>
        <w:r w:rsidR="00BA6095" w:rsidRPr="00A26016">
          <w:rPr>
            <w:rFonts w:eastAsia="宋体"/>
          </w:rPr>
          <w:t xml:space="preserve"> </w:t>
        </w:r>
        <w:r w:rsidR="00813DAF" w:rsidRPr="00A26016">
          <w:rPr>
            <w:rFonts w:eastAsia="宋体" w:hAnsi="宋体"/>
          </w:rPr>
          <w:t>前期任务完成度</w:t>
        </w:r>
        <w:r w:rsidR="00813DAF" w:rsidRPr="00A26016">
          <w:rPr>
            <w:rFonts w:eastAsia="宋体"/>
          </w:rPr>
          <w:tab/>
        </w:r>
        <w:r w:rsidR="009602A1" w:rsidRPr="00A26016">
          <w:rPr>
            <w:rFonts w:eastAsia="宋体"/>
          </w:rPr>
          <w:t>4</w:t>
        </w:r>
      </w:hyperlink>
    </w:p>
    <w:p w:rsidR="00F95E77" w:rsidRPr="00A26016" w:rsidRDefault="0082258D" w:rsidP="009602A1">
      <w:pPr>
        <w:pStyle w:val="30"/>
        <w:tabs>
          <w:tab w:val="clear" w:pos="1470"/>
        </w:tabs>
        <w:spacing w:before="62" w:after="62" w:line="400" w:lineRule="exact"/>
        <w:ind w:firstLineChars="100" w:firstLine="240"/>
        <w:rPr>
          <w:rFonts w:eastAsia="宋体"/>
        </w:rPr>
      </w:pPr>
      <w:hyperlink w:anchor="_Toc27731" w:history="1">
        <w:r w:rsidR="00BA6095" w:rsidRPr="00A26016">
          <w:rPr>
            <w:rFonts w:eastAsia="宋体"/>
          </w:rPr>
          <w:t>4.2</w:t>
        </w:r>
        <w:r w:rsidR="00812339" w:rsidRPr="00A26016">
          <w:rPr>
            <w:rFonts w:eastAsia="宋体"/>
          </w:rPr>
          <w:t>.</w:t>
        </w:r>
        <w:r w:rsidR="00BA6095" w:rsidRPr="00A26016">
          <w:rPr>
            <w:rFonts w:eastAsia="宋体"/>
          </w:rPr>
          <w:t xml:space="preserve"> </w:t>
        </w:r>
        <w:r w:rsidR="00813DAF" w:rsidRPr="00A26016">
          <w:rPr>
            <w:rFonts w:eastAsia="宋体" w:hAnsi="宋体"/>
          </w:rPr>
          <w:t>后续实施计划</w:t>
        </w:r>
        <w:r w:rsidR="00813DAF" w:rsidRPr="00A26016">
          <w:rPr>
            <w:rFonts w:eastAsia="宋体"/>
          </w:rPr>
          <w:tab/>
        </w:r>
        <w:r w:rsidR="009602A1" w:rsidRPr="00A26016">
          <w:rPr>
            <w:rFonts w:eastAsia="宋体"/>
          </w:rPr>
          <w:t>4</w:t>
        </w:r>
      </w:hyperlink>
    </w:p>
    <w:p w:rsidR="00F95E77" w:rsidRPr="006D6332" w:rsidRDefault="0082258D" w:rsidP="009602A1">
      <w:pPr>
        <w:pStyle w:val="20"/>
        <w:tabs>
          <w:tab w:val="clear" w:pos="1050"/>
        </w:tabs>
        <w:spacing w:before="31" w:after="31"/>
        <w:ind w:leftChars="0" w:left="0"/>
        <w:rPr>
          <w:sz w:val="24"/>
          <w:szCs w:val="24"/>
        </w:rPr>
      </w:pPr>
      <w:hyperlink w:anchor="_Toc493" w:history="1">
        <w:r w:rsidR="00813DAF" w:rsidRPr="006D6332">
          <w:rPr>
            <w:sz w:val="24"/>
            <w:szCs w:val="24"/>
          </w:rPr>
          <w:t>参考文献</w:t>
        </w:r>
        <w:r w:rsidR="00813DAF" w:rsidRPr="006D6332">
          <w:rPr>
            <w:sz w:val="24"/>
            <w:szCs w:val="24"/>
          </w:rPr>
          <w:tab/>
        </w:r>
        <w:r w:rsidR="009602A1">
          <w:rPr>
            <w:rFonts w:hint="eastAsia"/>
            <w:sz w:val="24"/>
            <w:szCs w:val="24"/>
          </w:rPr>
          <w:t>5</w:t>
        </w:r>
      </w:hyperlink>
    </w:p>
    <w:p w:rsidR="00F95E77" w:rsidRDefault="00724BFA" w:rsidP="009602A1">
      <w:pPr>
        <w:spacing w:line="400" w:lineRule="exact"/>
        <w:rPr>
          <w:szCs w:val="24"/>
        </w:rPr>
      </w:pPr>
      <w:r>
        <w:rPr>
          <w:szCs w:val="24"/>
        </w:rPr>
        <w:fldChar w:fldCharType="end"/>
      </w:r>
    </w:p>
    <w:p w:rsidR="009E1525" w:rsidRDefault="009E1525" w:rsidP="009602A1">
      <w:pPr>
        <w:spacing w:line="400" w:lineRule="exact"/>
        <w:rPr>
          <w:szCs w:val="24"/>
        </w:rPr>
      </w:pPr>
    </w:p>
    <w:p w:rsidR="009E1525" w:rsidRDefault="009E1525" w:rsidP="009602A1">
      <w:pPr>
        <w:spacing w:line="400" w:lineRule="exact"/>
        <w:rPr>
          <w:szCs w:val="24"/>
        </w:rPr>
      </w:pPr>
    </w:p>
    <w:p w:rsidR="009E1525" w:rsidRDefault="009E1525" w:rsidP="009602A1">
      <w:pPr>
        <w:spacing w:line="400" w:lineRule="exact"/>
        <w:rPr>
          <w:szCs w:val="24"/>
        </w:rPr>
      </w:pPr>
    </w:p>
    <w:p w:rsidR="009E1525" w:rsidRDefault="009E1525" w:rsidP="009602A1">
      <w:pPr>
        <w:spacing w:line="400" w:lineRule="exact"/>
        <w:rPr>
          <w:szCs w:val="24"/>
        </w:rPr>
      </w:pPr>
    </w:p>
    <w:p w:rsidR="009E1525" w:rsidRDefault="009E1525" w:rsidP="009602A1">
      <w:pPr>
        <w:spacing w:line="400" w:lineRule="exact"/>
        <w:rPr>
          <w:szCs w:val="24"/>
        </w:rPr>
      </w:pPr>
    </w:p>
    <w:p w:rsidR="009E1525" w:rsidRPr="009E1525" w:rsidRDefault="009E1525" w:rsidP="009E1525">
      <w:pPr>
        <w:spacing w:line="400" w:lineRule="exact"/>
        <w:rPr>
          <w:rFonts w:ascii="黑体" w:eastAsia="黑体"/>
          <w:bCs/>
          <w:sz w:val="24"/>
          <w:szCs w:val="24"/>
          <w:lang w:val="zh-CN"/>
        </w:rPr>
      </w:pPr>
      <w:r w:rsidRPr="009E1525">
        <w:rPr>
          <w:rFonts w:ascii="黑体" w:eastAsia="黑体" w:hint="eastAsia"/>
          <w:bCs/>
          <w:sz w:val="24"/>
          <w:szCs w:val="24"/>
          <w:lang w:val="zh-CN"/>
        </w:rPr>
        <w:t>说明:</w:t>
      </w:r>
    </w:p>
    <w:p w:rsidR="009E1525" w:rsidRPr="009E1525" w:rsidRDefault="009E1525" w:rsidP="009E1525">
      <w:pPr>
        <w:spacing w:line="400" w:lineRule="exact"/>
        <w:rPr>
          <w:rFonts w:ascii="黑体" w:eastAsia="黑体"/>
          <w:bCs/>
          <w:sz w:val="24"/>
          <w:lang w:val="zh-CN"/>
        </w:rPr>
      </w:pPr>
      <w:r w:rsidRPr="009E1525">
        <w:rPr>
          <w:rFonts w:ascii="黑体" w:eastAsia="黑体" w:hint="eastAsia"/>
          <w:bCs/>
          <w:sz w:val="24"/>
          <w:lang w:val="zh-CN"/>
        </w:rPr>
        <w:t>1.报告要求2000字以上。</w:t>
      </w:r>
    </w:p>
    <w:p w:rsidR="009E1525" w:rsidRPr="009E1525" w:rsidRDefault="009E1525" w:rsidP="009E1525">
      <w:pPr>
        <w:spacing w:line="400" w:lineRule="exact"/>
        <w:rPr>
          <w:rFonts w:ascii="黑体" w:eastAsia="黑体"/>
          <w:bCs/>
          <w:sz w:val="24"/>
          <w:lang w:val="zh-CN"/>
        </w:rPr>
      </w:pPr>
      <w:r w:rsidRPr="009E1525">
        <w:rPr>
          <w:rFonts w:ascii="黑体" w:eastAsia="黑体" w:hint="eastAsia"/>
          <w:bCs/>
          <w:sz w:val="24"/>
          <w:lang w:val="zh-CN"/>
        </w:rPr>
        <w:t>2.本模板仅为基本参考，请各位同学根据个人情况进行目录结构扩展</w:t>
      </w:r>
    </w:p>
    <w:p w:rsidR="009E1525" w:rsidRDefault="009E1525" w:rsidP="009602A1">
      <w:pPr>
        <w:spacing w:line="400" w:lineRule="exact"/>
        <w:rPr>
          <w:szCs w:val="24"/>
        </w:rPr>
      </w:pPr>
    </w:p>
    <w:p w:rsidR="009E1525" w:rsidRDefault="009E1525" w:rsidP="009602A1">
      <w:pPr>
        <w:spacing w:line="400" w:lineRule="exact"/>
      </w:pPr>
    </w:p>
    <w:p w:rsidR="00F95E77" w:rsidRDefault="00F95E77">
      <w:pPr>
        <w:rPr>
          <w:bCs/>
          <w:kern w:val="44"/>
          <w:szCs w:val="44"/>
        </w:rPr>
      </w:pPr>
    </w:p>
    <w:p w:rsidR="00ED523B" w:rsidRDefault="00ED523B" w:rsidP="00ED523B">
      <w:pPr>
        <w:pStyle w:val="12"/>
        <w:ind w:firstLineChars="0"/>
        <w:rPr>
          <w:rFonts w:eastAsia="黑体"/>
          <w:b/>
          <w:bCs/>
          <w:sz w:val="24"/>
          <w:lang w:val="zh-CN"/>
        </w:rPr>
        <w:sectPr w:rsidR="00ED523B" w:rsidSect="00FF73A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0" w:footer="992" w:gutter="0"/>
          <w:cols w:space="720"/>
          <w:titlePg/>
          <w:docGrid w:type="lines" w:linePitch="312"/>
        </w:sectPr>
      </w:pPr>
    </w:p>
    <w:p w:rsidR="00F63D4E" w:rsidRPr="00EA1263" w:rsidRDefault="003A70F4" w:rsidP="00EA1263">
      <w:pPr>
        <w:pStyle w:val="2"/>
        <w:keepNext w:val="0"/>
        <w:keepLines w:val="0"/>
        <w:spacing w:before="600" w:after="600" w:line="400" w:lineRule="exact"/>
        <w:jc w:val="center"/>
        <w:rPr>
          <w:rFonts w:ascii="黑体" w:eastAsia="黑体" w:hAnsi="黑体"/>
          <w:b w:val="0"/>
          <w:sz w:val="30"/>
          <w:szCs w:val="30"/>
        </w:rPr>
      </w:pPr>
      <w:bookmarkStart w:id="5" w:name="_Toc10279"/>
      <w:r w:rsidRPr="00EA1263">
        <w:rPr>
          <w:rFonts w:ascii="黑体" w:eastAsia="黑体" w:hAnsi="黑体"/>
          <w:b w:val="0"/>
          <w:sz w:val="30"/>
          <w:szCs w:val="30"/>
        </w:rPr>
        <w:lastRenderedPageBreak/>
        <w:t>1.</w:t>
      </w:r>
      <w:r w:rsidR="007F2378" w:rsidRPr="00EA1263">
        <w:rPr>
          <w:rFonts w:ascii="黑体" w:eastAsia="黑体" w:hAnsi="黑体"/>
          <w:b w:val="0"/>
          <w:sz w:val="30"/>
          <w:szCs w:val="30"/>
        </w:rPr>
        <w:t xml:space="preserve"> </w:t>
      </w:r>
      <w:r w:rsidR="00813DAF" w:rsidRPr="00EA1263">
        <w:rPr>
          <w:rFonts w:ascii="黑体" w:eastAsia="黑体" w:hAnsi="黑体"/>
          <w:b w:val="0"/>
          <w:sz w:val="30"/>
          <w:szCs w:val="30"/>
        </w:rPr>
        <w:t>毕业设计（顶岗实习）目标任务</w:t>
      </w:r>
      <w:bookmarkEnd w:id="5"/>
    </w:p>
    <w:p w:rsidR="00F95E77" w:rsidRDefault="00813DAF" w:rsidP="00680764">
      <w:pPr>
        <w:pStyle w:val="3"/>
        <w:keepNext w:val="0"/>
        <w:keepLines w:val="0"/>
        <w:numPr>
          <w:ilvl w:val="1"/>
          <w:numId w:val="13"/>
        </w:numPr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6" w:name="_Toc24738"/>
      <w:r w:rsidRPr="00C67982">
        <w:rPr>
          <w:rFonts w:eastAsia="黑体"/>
          <w:b w:val="0"/>
          <w:sz w:val="28"/>
        </w:rPr>
        <w:t>实习单位情况和岗位职责</w:t>
      </w:r>
      <w:bookmarkEnd w:id="6"/>
    </w:p>
    <w:p w:rsidR="00680764" w:rsidRDefault="00680764" w:rsidP="00323658">
      <w:pPr>
        <w:pStyle w:val="content"/>
        <w:ind w:firstLine="480"/>
      </w:pPr>
      <w:r>
        <w:rPr>
          <w:rFonts w:hint="eastAsia"/>
        </w:rPr>
        <w:t>实习单位情况：</w:t>
      </w:r>
      <w:r w:rsidR="00C849EC" w:rsidRPr="00C849EC">
        <w:rPr>
          <w:rFonts w:hint="eastAsia"/>
        </w:rPr>
        <w:t>用友成立于1988年，是亚太地区领先的企业与公共组织软件、云服务、金融服务提供商，在数字营销与客服、社交与协同办公、智能制造、财务/人力共享服务、企业金融服务等领域快速发展。用友作为中国最大的管理软件/ERP服务提供商和中国最大的独立软件厂商，坚持用户之友、专业奋斗、开放创新与诚信合作，通过创新和运营高客户价值的产品和服务成就客户，赢得客户信赖与长期合作，用创想与技术推动商业和社会进步。目前，用友公司员工超过14000人，公司旗下上市公司5家、成员机构20余家，在中国及全球多国设有业务和研发机构，已累计服务大中型企业组织客户超过200万家。</w:t>
      </w:r>
    </w:p>
    <w:p w:rsidR="00C849EC" w:rsidRDefault="00C849EC" w:rsidP="00323658">
      <w:pPr>
        <w:pStyle w:val="content"/>
        <w:ind w:firstLine="480"/>
      </w:pPr>
      <w:r w:rsidRPr="00C849EC">
        <w:rPr>
          <w:rFonts w:hint="eastAsia"/>
        </w:rPr>
        <w:t>近30年来，用友持续专注在企业和公共组织信息化领域的创新和发展，在客户与伙伴基础、专业团队和领域经验等方面有着深厚的积淀。而且在新一代技术及企业应用创新方面，中国与全球几乎同步；同时，基于更加理解中国企业的优势，用友通过技术换代、产品创新和模式转型已经构建了全新的企业互联网服务产品体系。用友将积极推进公司内部各云服务平台和产品之间、云服务与软件及金融之间的融合，以及公共服务平台的共享。同时，用友还将秉承互联网时代开放创新的精神，构筑企业互联网服务生态圈，致力于成为全球领先的企业与公共组织软件、云服务、金融服务提供商。</w:t>
      </w:r>
    </w:p>
    <w:p w:rsidR="001B2770" w:rsidRDefault="001B2770" w:rsidP="00323658">
      <w:pPr>
        <w:pStyle w:val="content"/>
        <w:ind w:firstLine="480"/>
      </w:pPr>
      <w:r>
        <w:rPr>
          <w:rFonts w:hint="eastAsia"/>
        </w:rPr>
        <w:t>2015年，用友软件</w:t>
      </w:r>
      <w:r w:rsidRPr="001B2770">
        <w:rPr>
          <w:rFonts w:hint="eastAsia"/>
        </w:rPr>
        <w:t>成功收购了PLM(产品生命周期管理)专业供应商重庆迈特科技有限公司的核心资产，同时成立独立PLM事业部正式进军PLM领域，以面向中国制造业提供更加完整的企业信息化全面解决方案。</w:t>
      </w:r>
    </w:p>
    <w:p w:rsidR="00680764" w:rsidRPr="00680764" w:rsidRDefault="00680764" w:rsidP="00323658">
      <w:pPr>
        <w:pStyle w:val="content"/>
        <w:ind w:firstLine="480"/>
      </w:pPr>
      <w:r>
        <w:rPr>
          <w:rFonts w:hint="eastAsia"/>
        </w:rPr>
        <w:t>岗位职责：</w:t>
      </w:r>
      <w:r w:rsidR="00D3748A" w:rsidRPr="00D3748A">
        <w:rPr>
          <w:rFonts w:hint="eastAsia"/>
        </w:rPr>
        <w:t>协助团队进行项目开发，完成指定任务，与后台人员进行配合；学习前端开发模式，增加项目经验，培养工程能力，提升自己的能力水平</w:t>
      </w:r>
      <w:r w:rsidR="00D3748A">
        <w:rPr>
          <w:rFonts w:hint="eastAsia"/>
        </w:rPr>
        <w:t>，完成毕业设计</w:t>
      </w:r>
      <w:r w:rsidR="00D3748A" w:rsidRPr="00D3748A">
        <w:rPr>
          <w:rFonts w:hint="eastAsia"/>
        </w:rPr>
        <w:t>。</w:t>
      </w:r>
    </w:p>
    <w:p w:rsidR="00830A86" w:rsidRPr="00216750" w:rsidRDefault="00A46078" w:rsidP="00216750">
      <w:pPr>
        <w:pStyle w:val="3"/>
        <w:keepNext w:val="0"/>
        <w:keepLines w:val="0"/>
        <w:spacing w:before="360" w:after="360" w:line="400" w:lineRule="exact"/>
        <w:rPr>
          <w:rFonts w:eastAsia="黑体"/>
          <w:b w:val="0"/>
          <w:sz w:val="28"/>
        </w:rPr>
      </w:pPr>
      <w:bookmarkStart w:id="7" w:name="_Toc6810"/>
      <w:r w:rsidRPr="00C67982">
        <w:rPr>
          <w:rFonts w:eastAsia="黑体"/>
          <w:b w:val="0"/>
          <w:sz w:val="28"/>
        </w:rPr>
        <w:t>1.2</w:t>
      </w:r>
      <w:r w:rsidR="00EF104D" w:rsidRPr="00C67982">
        <w:rPr>
          <w:rFonts w:eastAsia="黑体"/>
          <w:b w:val="0"/>
          <w:sz w:val="28"/>
        </w:rPr>
        <w:t>.</w:t>
      </w:r>
      <w:r w:rsidRPr="00C67982">
        <w:rPr>
          <w:rFonts w:eastAsia="黑体"/>
          <w:b w:val="0"/>
          <w:sz w:val="28"/>
        </w:rPr>
        <w:t xml:space="preserve"> </w:t>
      </w:r>
      <w:r w:rsidR="00813DAF" w:rsidRPr="00C67982">
        <w:rPr>
          <w:rFonts w:eastAsia="黑体"/>
          <w:b w:val="0"/>
          <w:sz w:val="28"/>
        </w:rPr>
        <w:t>课题目标、任务与复杂工程问题</w:t>
      </w:r>
      <w:bookmarkEnd w:id="7"/>
    </w:p>
    <w:p w:rsidR="00BC09BF" w:rsidRDefault="00C13918" w:rsidP="00323658">
      <w:pPr>
        <w:pStyle w:val="content"/>
        <w:ind w:firstLine="480"/>
      </w:pPr>
      <w:r w:rsidRPr="00C13918">
        <w:rPr>
          <w:rFonts w:hint="eastAsia"/>
        </w:rPr>
        <w:t>课题目标：</w:t>
      </w:r>
      <w:r w:rsidR="00C61258">
        <w:rPr>
          <w:rFonts w:hint="eastAsia"/>
        </w:rPr>
        <w:t>在DCP云协作平台中，实现项目管理功能模块</w:t>
      </w:r>
    </w:p>
    <w:p w:rsidR="00C61258" w:rsidRDefault="00C61258" w:rsidP="00323658">
      <w:pPr>
        <w:pStyle w:val="content"/>
        <w:ind w:firstLine="480"/>
      </w:pPr>
      <w:r>
        <w:rPr>
          <w:rFonts w:hint="eastAsia"/>
        </w:rPr>
        <w:t>任务：</w:t>
      </w:r>
      <w:r w:rsidRPr="00C61258">
        <w:rPr>
          <w:rFonts w:hint="eastAsia"/>
        </w:rPr>
        <w:t>1. 根据用户需求写出需求分析文档 2. 根据需求文档寻找解决方案并评估可行性 3. 功能设计、流程设计 4. 针对复杂工程问题进行总体架构设计和详细设计 5. 搭建开发环境 6. 前端界面开发，Java开发</w:t>
      </w:r>
      <w:r>
        <w:rPr>
          <w:rFonts w:hint="eastAsia"/>
        </w:rPr>
        <w:t>(变更为php开发)</w:t>
      </w:r>
      <w:r w:rsidRPr="00C61258">
        <w:rPr>
          <w:rFonts w:hint="eastAsia"/>
        </w:rPr>
        <w:t>，</w:t>
      </w:r>
      <w:r w:rsidRPr="00C61258">
        <w:rPr>
          <w:rFonts w:hint="eastAsia"/>
        </w:rPr>
        <w:lastRenderedPageBreak/>
        <w:t>数据库搭建 7. 实验总结，编写文档</w:t>
      </w:r>
    </w:p>
    <w:p w:rsidR="00F8399C" w:rsidRPr="00F8399C" w:rsidRDefault="00F8399C" w:rsidP="00323658">
      <w:pPr>
        <w:pStyle w:val="content"/>
        <w:ind w:firstLine="480"/>
      </w:pPr>
      <w:r>
        <w:rPr>
          <w:rFonts w:hint="eastAsia"/>
        </w:rPr>
        <w:t>复杂工程问题：</w:t>
      </w:r>
      <w:r w:rsidR="00DF663E">
        <w:rPr>
          <w:rFonts w:hint="eastAsia"/>
        </w:rPr>
        <w:t>1</w:t>
      </w:r>
      <w:r w:rsidR="00DF663E">
        <w:t>.</w:t>
      </w:r>
      <w:r w:rsidR="00DF663E">
        <w:rPr>
          <w:rFonts w:hint="eastAsia"/>
        </w:rPr>
        <w:t>绘制项目管理流程图 2.根据需求，创建项目管理需要的数据表，同时在已有表基础上进行扩展 3.项目管理的功能设计</w:t>
      </w:r>
      <w:r w:rsidR="00A901C7">
        <w:rPr>
          <w:rFonts w:hint="eastAsia"/>
        </w:rPr>
        <w:t>4</w:t>
      </w:r>
      <w:r w:rsidR="00A901C7">
        <w:t>.</w:t>
      </w:r>
      <w:r w:rsidR="00A901C7">
        <w:rPr>
          <w:rFonts w:hint="eastAsia"/>
        </w:rPr>
        <w:t>将项目管理模块与项目整体融合。</w:t>
      </w:r>
    </w:p>
    <w:p w:rsidR="003E3714" w:rsidRDefault="003E3714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</w:pPr>
    </w:p>
    <w:p w:rsidR="00813F47" w:rsidRDefault="00813F47">
      <w:pPr>
        <w:spacing w:line="400" w:lineRule="exact"/>
        <w:rPr>
          <w:rFonts w:cs="宋体"/>
          <w:sz w:val="24"/>
          <w:szCs w:val="24"/>
        </w:rPr>
        <w:sectPr w:rsidR="00813F47" w:rsidSect="009662BD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 w:code="9"/>
          <w:pgMar w:top="1440" w:right="1797" w:bottom="1440" w:left="1797" w:header="850" w:footer="992" w:gutter="0"/>
          <w:pgNumType w:start="1"/>
          <w:cols w:space="720"/>
          <w:docGrid w:type="lines" w:linePitch="312"/>
        </w:sectPr>
      </w:pPr>
    </w:p>
    <w:p w:rsidR="00F95E77" w:rsidRPr="00EA1263" w:rsidRDefault="00040951" w:rsidP="000C6DAE">
      <w:pPr>
        <w:pStyle w:val="2"/>
        <w:keepNext w:val="0"/>
        <w:keepLines w:val="0"/>
        <w:spacing w:before="600" w:after="600" w:line="400" w:lineRule="exact"/>
        <w:jc w:val="center"/>
        <w:rPr>
          <w:rFonts w:ascii="黑体" w:eastAsia="黑体" w:hAnsi="黑体"/>
          <w:b w:val="0"/>
          <w:sz w:val="30"/>
          <w:szCs w:val="30"/>
        </w:rPr>
      </w:pPr>
      <w:bookmarkStart w:id="8" w:name="_Toc2474"/>
      <w:r w:rsidRPr="00EA1263">
        <w:rPr>
          <w:rFonts w:ascii="黑体" w:eastAsia="黑体" w:hAnsi="黑体"/>
          <w:b w:val="0"/>
          <w:sz w:val="30"/>
          <w:szCs w:val="30"/>
        </w:rPr>
        <w:lastRenderedPageBreak/>
        <w:t xml:space="preserve">2. </w:t>
      </w:r>
      <w:r w:rsidR="00813DAF" w:rsidRPr="00EA1263">
        <w:rPr>
          <w:rFonts w:ascii="黑体" w:eastAsia="黑体" w:hAnsi="黑体"/>
          <w:b w:val="0"/>
          <w:sz w:val="30"/>
          <w:szCs w:val="30"/>
        </w:rPr>
        <w:t>实施方案和可行性研究</w:t>
      </w:r>
      <w:bookmarkEnd w:id="8"/>
    </w:p>
    <w:p w:rsidR="004302BA" w:rsidRPr="000B20A2" w:rsidRDefault="004302BA" w:rsidP="004302BA">
      <w:pPr>
        <w:spacing w:line="400" w:lineRule="exact"/>
        <w:jc w:val="center"/>
        <w:rPr>
          <w:rFonts w:ascii="仿宋_GB2312" w:eastAsia="仿宋_GB2312" w:hAnsi="宋体"/>
          <w:sz w:val="24"/>
          <w:szCs w:val="24"/>
        </w:rPr>
      </w:pPr>
    </w:p>
    <w:p w:rsidR="009E6F0C" w:rsidRDefault="009E6F0C" w:rsidP="009E6F0C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r>
        <w:rPr>
          <w:rFonts w:eastAsia="黑体" w:hint="eastAsia"/>
          <w:b w:val="0"/>
          <w:sz w:val="28"/>
        </w:rPr>
        <w:t>2</w:t>
      </w:r>
      <w:r w:rsidRPr="00C67982">
        <w:rPr>
          <w:rFonts w:eastAsia="黑体"/>
          <w:b w:val="0"/>
          <w:sz w:val="28"/>
        </w:rPr>
        <w:t xml:space="preserve">.1. </w:t>
      </w:r>
      <w:r>
        <w:rPr>
          <w:rFonts w:eastAsia="黑体" w:hint="eastAsia"/>
          <w:b w:val="0"/>
          <w:sz w:val="28"/>
        </w:rPr>
        <w:t>实施方案</w:t>
      </w:r>
    </w:p>
    <w:p w:rsidR="00A901C7" w:rsidRDefault="004660F1" w:rsidP="00323658">
      <w:pPr>
        <w:pStyle w:val="content"/>
        <w:ind w:firstLine="480"/>
      </w:pPr>
      <w:r w:rsidRPr="004660F1">
        <w:rPr>
          <w:rFonts w:hint="eastAsia"/>
        </w:rPr>
        <w:t>1. 绘制流程图：</w:t>
      </w:r>
      <w:r>
        <w:rPr>
          <w:rFonts w:hint="eastAsia"/>
        </w:rPr>
        <w:t>根据需求分析说明书，使用visio进行流程设计；</w:t>
      </w:r>
    </w:p>
    <w:p w:rsidR="004660F1" w:rsidRDefault="004660F1" w:rsidP="00323658">
      <w:pPr>
        <w:pStyle w:val="content"/>
        <w:ind w:firstLine="480"/>
      </w:pPr>
      <w:r>
        <w:rPr>
          <w:rFonts w:hint="eastAsia"/>
        </w:rPr>
        <w:t>2</w:t>
      </w:r>
      <w:r>
        <w:t xml:space="preserve">. </w:t>
      </w:r>
      <w:r w:rsidR="000430A6">
        <w:rPr>
          <w:rFonts w:hint="eastAsia"/>
        </w:rPr>
        <w:t>创建数据表：在已有数据库中进行扩展，使用数据库管理工具phpmyadmin进行设计；</w:t>
      </w:r>
    </w:p>
    <w:p w:rsidR="000430A6" w:rsidRDefault="000430A6" w:rsidP="00323658">
      <w:pPr>
        <w:pStyle w:val="content"/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功能设计：</w:t>
      </w:r>
      <w:r w:rsidR="001109D9">
        <w:rPr>
          <w:rFonts w:hint="eastAsia"/>
        </w:rPr>
        <w:t>查找项目管理需要哪些功能，然后再进行合理的选取与扩展，进行功能设计</w:t>
      </w:r>
    </w:p>
    <w:p w:rsidR="00655F14" w:rsidRPr="004660F1" w:rsidRDefault="00655F14" w:rsidP="00323658">
      <w:pPr>
        <w:pStyle w:val="content"/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将项目管理融合到DCP中：遵循DCP项目规范，及时进行文档与代码管理</w:t>
      </w:r>
    </w:p>
    <w:p w:rsidR="009E6F0C" w:rsidRDefault="009E6F0C" w:rsidP="009E6F0C">
      <w:pPr>
        <w:pStyle w:val="3"/>
        <w:keepNext w:val="0"/>
        <w:keepLines w:val="0"/>
        <w:spacing w:before="360" w:after="360" w:line="400" w:lineRule="exact"/>
        <w:rPr>
          <w:rFonts w:eastAsia="黑体"/>
          <w:b w:val="0"/>
          <w:sz w:val="28"/>
        </w:rPr>
      </w:pPr>
      <w:r>
        <w:rPr>
          <w:rFonts w:eastAsia="黑体" w:hint="eastAsia"/>
          <w:b w:val="0"/>
          <w:sz w:val="28"/>
        </w:rPr>
        <w:t>2</w:t>
      </w:r>
      <w:r w:rsidRPr="00C67982">
        <w:rPr>
          <w:rFonts w:eastAsia="黑体"/>
          <w:b w:val="0"/>
          <w:sz w:val="28"/>
        </w:rPr>
        <w:t xml:space="preserve">.2. </w:t>
      </w:r>
      <w:r>
        <w:rPr>
          <w:rFonts w:eastAsia="黑体" w:hint="eastAsia"/>
          <w:b w:val="0"/>
          <w:sz w:val="28"/>
        </w:rPr>
        <w:t>可行性研究</w:t>
      </w:r>
    </w:p>
    <w:p w:rsidR="007C2773" w:rsidRDefault="007C2773" w:rsidP="00323658">
      <w:pPr>
        <w:pStyle w:val="content"/>
        <w:ind w:firstLine="480"/>
      </w:pPr>
      <w:r w:rsidRPr="004660F1">
        <w:rPr>
          <w:rFonts w:hint="eastAsia"/>
        </w:rPr>
        <w:t>1. 绘制流程图：</w:t>
      </w:r>
      <w:r>
        <w:rPr>
          <w:rFonts w:hint="eastAsia"/>
        </w:rPr>
        <w:t>v</w:t>
      </w:r>
      <w:r>
        <w:t>isio</w:t>
      </w:r>
      <w:r>
        <w:rPr>
          <w:rFonts w:hint="eastAsia"/>
        </w:rPr>
        <w:t xml:space="preserve"> 是office集成的，可以根据需求绘制流程图</w:t>
      </w:r>
    </w:p>
    <w:p w:rsidR="007C2773" w:rsidRDefault="007C2773" w:rsidP="00323658">
      <w:pPr>
        <w:pStyle w:val="content"/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创建数据表：</w:t>
      </w:r>
      <w:r w:rsidR="001109D9">
        <w:rPr>
          <w:rFonts w:hint="eastAsia"/>
        </w:rPr>
        <w:t>根据流程与功能设计，使用数据库管理工具进行数据表的操作，这里使用的是</w:t>
      </w:r>
      <w:r w:rsidR="001109D9">
        <w:t>phpmyadmin</w:t>
      </w:r>
      <w:r w:rsidR="001109D9">
        <w:rPr>
          <w:rFonts w:hint="eastAsia"/>
        </w:rPr>
        <w:t>进行</w:t>
      </w:r>
      <w:r w:rsidR="001109D9">
        <w:t>mysql</w:t>
      </w:r>
      <w:r w:rsidR="001109D9">
        <w:rPr>
          <w:rFonts w:hint="eastAsia"/>
        </w:rPr>
        <w:t>数据库操作</w:t>
      </w:r>
      <w:r>
        <w:rPr>
          <w:rFonts w:hint="eastAsia"/>
        </w:rPr>
        <w:t>；</w:t>
      </w:r>
    </w:p>
    <w:p w:rsidR="007C2773" w:rsidRDefault="007C2773" w:rsidP="00323658">
      <w:pPr>
        <w:pStyle w:val="content"/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功能设计：</w:t>
      </w:r>
      <w:r w:rsidR="009F494D">
        <w:rPr>
          <w:rFonts w:hint="eastAsia"/>
        </w:rPr>
        <w:t>DCP作为企业服务的云协作平台，项目管理就需要用到项目范围管理、时间管理、费用管理、人员管理、权限管理、质量管理、风险管理、沟通管理、采购管理、任务管理，这10中管理，每个都需要进行具体的功能设计，每个都采用visio进行流程图绘制，进行功能文档设计等。</w:t>
      </w:r>
    </w:p>
    <w:p w:rsidR="00F95E77" w:rsidRPr="009E6F0C" w:rsidRDefault="007C2773" w:rsidP="00323658">
      <w:pPr>
        <w:pStyle w:val="content"/>
        <w:ind w:firstLine="480"/>
        <w:rPr>
          <w:rFonts w:cs="宋体"/>
          <w:bCs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将项目管理融合到DCP中：</w:t>
      </w:r>
      <w:r w:rsidR="00B3709E">
        <w:rPr>
          <w:rFonts w:hint="eastAsia"/>
        </w:rPr>
        <w:t>仔细阅读学习DCP项目规范</w:t>
      </w:r>
      <w:r w:rsidR="00E4239D">
        <w:rPr>
          <w:rFonts w:cs="宋体" w:hint="eastAsia"/>
          <w:bCs/>
        </w:rPr>
        <w:t>，</w:t>
      </w:r>
      <w:r w:rsidR="00B3709E">
        <w:rPr>
          <w:rFonts w:cs="宋体" w:hint="eastAsia"/>
          <w:bCs/>
        </w:rPr>
        <w:t>采用git进行代码管理，SVN进行文档管理。自己开发的代码放到自己的gitlab分支上，每天及时提交代码，每当有相应功能完善，应提交请求合并，然后交于测试进行功能测试，编写功能使用说明。</w:t>
      </w: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940BEE" w:rsidRDefault="00940BEE" w:rsidP="00940BEE">
      <w:pPr>
        <w:spacing w:line="400" w:lineRule="exact"/>
        <w:rPr>
          <w:rFonts w:cs="宋体"/>
          <w:bCs/>
          <w:sz w:val="24"/>
          <w:szCs w:val="24"/>
        </w:rPr>
      </w:pPr>
    </w:p>
    <w:p w:rsidR="004536BE" w:rsidRDefault="004536BE" w:rsidP="00052B03">
      <w:pPr>
        <w:spacing w:line="400" w:lineRule="exact"/>
        <w:rPr>
          <w:rFonts w:cs="宋体"/>
          <w:bCs/>
          <w:sz w:val="24"/>
          <w:szCs w:val="24"/>
        </w:rPr>
      </w:pPr>
    </w:p>
    <w:p w:rsidR="00813F47" w:rsidRDefault="00813F47" w:rsidP="00052B03">
      <w:pPr>
        <w:spacing w:line="400" w:lineRule="exact"/>
        <w:rPr>
          <w:rFonts w:cs="宋体"/>
          <w:bCs/>
          <w:sz w:val="24"/>
          <w:szCs w:val="24"/>
        </w:rPr>
      </w:pPr>
    </w:p>
    <w:p w:rsidR="00813F47" w:rsidRPr="00940BEE" w:rsidRDefault="00813F47" w:rsidP="00052B03">
      <w:pPr>
        <w:spacing w:line="400" w:lineRule="exact"/>
        <w:rPr>
          <w:rFonts w:cs="宋体"/>
          <w:bCs/>
          <w:sz w:val="24"/>
          <w:szCs w:val="24"/>
        </w:rPr>
        <w:sectPr w:rsidR="00813F47" w:rsidRPr="00940BEE" w:rsidSect="00776B6D">
          <w:headerReference w:type="default" r:id="rId22"/>
          <w:footerReference w:type="even" r:id="rId23"/>
          <w:footerReference w:type="default" r:id="rId24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:rsidR="00F95E77" w:rsidRPr="00EA1263" w:rsidRDefault="00B64BB2" w:rsidP="00AD3A0B">
      <w:pPr>
        <w:pStyle w:val="2"/>
        <w:keepNext w:val="0"/>
        <w:keepLines w:val="0"/>
        <w:spacing w:before="600" w:after="600" w:line="400" w:lineRule="exact"/>
        <w:jc w:val="center"/>
        <w:rPr>
          <w:rFonts w:ascii="黑体" w:eastAsia="黑体" w:hAnsi="黑体"/>
          <w:b w:val="0"/>
          <w:sz w:val="30"/>
          <w:szCs w:val="30"/>
        </w:rPr>
      </w:pPr>
      <w:bookmarkStart w:id="9" w:name="_Toc20481"/>
      <w:r w:rsidRPr="00EA1263">
        <w:rPr>
          <w:rFonts w:ascii="黑体" w:eastAsia="黑体" w:hAnsi="黑体"/>
          <w:b w:val="0"/>
          <w:sz w:val="30"/>
          <w:szCs w:val="30"/>
        </w:rPr>
        <w:lastRenderedPageBreak/>
        <w:t>3.</w:t>
      </w:r>
      <w:r w:rsidR="00A75759" w:rsidRPr="00EA1263">
        <w:rPr>
          <w:rFonts w:ascii="黑体" w:eastAsia="黑体" w:hAnsi="黑体" w:hint="eastAsia"/>
          <w:b w:val="0"/>
          <w:sz w:val="30"/>
          <w:szCs w:val="30"/>
        </w:rPr>
        <w:t xml:space="preserve"> </w:t>
      </w:r>
      <w:r w:rsidR="00813DAF" w:rsidRPr="00EA1263">
        <w:rPr>
          <w:rFonts w:ascii="黑体" w:eastAsia="黑体" w:hAnsi="黑体"/>
          <w:b w:val="0"/>
          <w:sz w:val="30"/>
          <w:szCs w:val="30"/>
        </w:rPr>
        <w:t>知识技能学习情况</w:t>
      </w:r>
      <w:bookmarkStart w:id="10" w:name="_Toc446407847"/>
      <w:bookmarkEnd w:id="9"/>
    </w:p>
    <w:p w:rsidR="00901AC8" w:rsidRPr="00A17689" w:rsidRDefault="00901AC8" w:rsidP="007356FF">
      <w:pPr>
        <w:spacing w:line="400" w:lineRule="exact"/>
        <w:jc w:val="center"/>
        <w:rPr>
          <w:rFonts w:ascii="仿宋_GB2312" w:eastAsia="仿宋_GB2312" w:hAnsi="仿宋"/>
          <w:sz w:val="24"/>
          <w:szCs w:val="24"/>
        </w:rPr>
      </w:pPr>
    </w:p>
    <w:p w:rsidR="00373426" w:rsidRDefault="00487D60" w:rsidP="00323658">
      <w:pPr>
        <w:pStyle w:val="content"/>
        <w:ind w:firstLine="480"/>
      </w:pPr>
      <w:r>
        <w:rPr>
          <w:rFonts w:hint="eastAsia"/>
        </w:rPr>
        <w:t>开发环境：项目开发所使用的os有windows ，采用chrome,firefox进行前端调试，使用wamp(</w:t>
      </w:r>
      <w:r>
        <w:t>windows,apache,mysql,php</w:t>
      </w:r>
      <w:r>
        <w:rPr>
          <w:rFonts w:hint="eastAsia"/>
        </w:rPr>
        <w:t>)集成开发环境，使用phpmyadmin进行数据库管理。</w:t>
      </w:r>
    </w:p>
    <w:p w:rsidR="00487D60" w:rsidRDefault="00373426" w:rsidP="00323658">
      <w:pPr>
        <w:pStyle w:val="content"/>
        <w:ind w:firstLine="480"/>
      </w:pPr>
      <w:r>
        <w:rPr>
          <w:rFonts w:hint="eastAsia"/>
        </w:rPr>
        <w:t>项目构建：采用前端项目构建工具 grunt + gulp + webpack进行前端项目构建以及自动化管理。</w:t>
      </w:r>
    </w:p>
    <w:p w:rsidR="00373426" w:rsidRDefault="00373426" w:rsidP="00323658">
      <w:pPr>
        <w:pStyle w:val="content"/>
        <w:ind w:firstLine="480"/>
        <w:rPr>
          <w:rFonts w:ascii="Times New Roman" w:hAnsi="Times New Roman" w:cs="宋体"/>
          <w:bCs/>
          <w:szCs w:val="28"/>
        </w:rPr>
      </w:pPr>
      <w:r>
        <w:rPr>
          <w:rFonts w:hint="eastAsia"/>
        </w:rPr>
        <w:t>项目管理：项目采用svn管理项目需求、设计文档与原型，代码采用git管理，托管到github。</w:t>
      </w:r>
    </w:p>
    <w:p w:rsidR="007B71F3" w:rsidRDefault="00047708" w:rsidP="00323658">
      <w:pPr>
        <w:pStyle w:val="content"/>
        <w:ind w:firstLine="480"/>
        <w:rPr>
          <w:rFonts w:ascii="Times New Roman" w:hAnsi="Times New Roman" w:cs="宋体"/>
          <w:bCs/>
          <w:szCs w:val="28"/>
        </w:rPr>
      </w:pPr>
      <w:r>
        <w:rPr>
          <w:rFonts w:ascii="Times New Roman" w:hAnsi="Times New Roman" w:cs="宋体" w:hint="eastAsia"/>
          <w:bCs/>
          <w:szCs w:val="28"/>
        </w:rPr>
        <w:t>在</w:t>
      </w:r>
      <w:r>
        <w:rPr>
          <w:rFonts w:ascii="Times New Roman" w:hAnsi="Times New Roman" w:cs="宋体" w:hint="eastAsia"/>
          <w:bCs/>
          <w:szCs w:val="28"/>
        </w:rPr>
        <w:t xml:space="preserve">mozilla </w:t>
      </w:r>
      <w:r>
        <w:rPr>
          <w:rFonts w:ascii="Times New Roman" w:hAnsi="Times New Roman" w:cs="宋体" w:hint="eastAsia"/>
          <w:bCs/>
          <w:szCs w:val="28"/>
        </w:rPr>
        <w:t>开发者平台上，学习了大半了</w:t>
      </w:r>
      <w:r>
        <w:rPr>
          <w:rFonts w:ascii="Times New Roman" w:hAnsi="Times New Roman" w:cs="宋体" w:hint="eastAsia"/>
          <w:bCs/>
          <w:szCs w:val="28"/>
        </w:rPr>
        <w:t>js</w:t>
      </w:r>
      <w:r>
        <w:rPr>
          <w:rFonts w:ascii="Times New Roman" w:hAnsi="Times New Roman" w:cs="宋体" w:hint="eastAsia"/>
          <w:bCs/>
          <w:szCs w:val="28"/>
        </w:rPr>
        <w:t>开发</w:t>
      </w:r>
      <w:r>
        <w:rPr>
          <w:rFonts w:ascii="Times New Roman" w:hAnsi="Times New Roman" w:cs="宋体" w:hint="eastAsia"/>
          <w:bCs/>
          <w:szCs w:val="28"/>
        </w:rPr>
        <w:t>api</w:t>
      </w:r>
      <w:r>
        <w:rPr>
          <w:rFonts w:ascii="Times New Roman" w:hAnsi="Times New Roman" w:cs="宋体" w:hint="eastAsia"/>
          <w:bCs/>
          <w:szCs w:val="28"/>
        </w:rPr>
        <w:t>；使用</w:t>
      </w:r>
      <w:r>
        <w:rPr>
          <w:rFonts w:ascii="Times New Roman" w:hAnsi="Times New Roman" w:cs="宋体" w:hint="eastAsia"/>
          <w:bCs/>
          <w:szCs w:val="28"/>
        </w:rPr>
        <w:t>thinkphp</w:t>
      </w:r>
      <w:r>
        <w:rPr>
          <w:rFonts w:ascii="Times New Roman" w:hAnsi="Times New Roman" w:cs="宋体" w:hint="eastAsia"/>
          <w:bCs/>
          <w:szCs w:val="28"/>
        </w:rPr>
        <w:t>开发者手册，完整学习了</w:t>
      </w:r>
      <w:r>
        <w:rPr>
          <w:rFonts w:ascii="Times New Roman" w:hAnsi="Times New Roman" w:cs="宋体" w:hint="eastAsia"/>
          <w:bCs/>
          <w:szCs w:val="28"/>
        </w:rPr>
        <w:t>api</w:t>
      </w:r>
      <w:r>
        <w:rPr>
          <w:rFonts w:ascii="Times New Roman" w:hAnsi="Times New Roman" w:cs="宋体" w:hint="eastAsia"/>
          <w:bCs/>
          <w:szCs w:val="28"/>
        </w:rPr>
        <w:t>。</w:t>
      </w: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487D60" w:rsidRDefault="00487D60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7B71F3" w:rsidRDefault="007B71F3">
      <w:pPr>
        <w:pStyle w:val="a6"/>
        <w:shd w:val="clear" w:color="auto" w:fill="FFFFFF"/>
        <w:spacing w:before="0" w:beforeAutospacing="0" w:after="400" w:afterAutospacing="0" w:line="400" w:lineRule="exact"/>
        <w:ind w:firstLine="420"/>
        <w:rPr>
          <w:rFonts w:ascii="Times New Roman" w:hAnsi="Times New Roman" w:cs="宋体"/>
          <w:bCs/>
          <w:szCs w:val="28"/>
        </w:rPr>
      </w:pPr>
    </w:p>
    <w:p w:rsidR="00071001" w:rsidRDefault="00071001">
      <w:pPr>
        <w:spacing w:line="400" w:lineRule="exact"/>
        <w:rPr>
          <w:rFonts w:eastAsia="黑体"/>
          <w:bCs/>
          <w:sz w:val="28"/>
          <w:szCs w:val="28"/>
        </w:rPr>
      </w:pPr>
    </w:p>
    <w:p w:rsidR="00FE0E05" w:rsidRDefault="00FE0E05">
      <w:pPr>
        <w:spacing w:line="400" w:lineRule="exact"/>
        <w:rPr>
          <w:rFonts w:eastAsia="黑体"/>
          <w:bCs/>
          <w:sz w:val="28"/>
          <w:szCs w:val="28"/>
        </w:rPr>
      </w:pPr>
    </w:p>
    <w:p w:rsidR="00FE0E05" w:rsidRDefault="00FE0E05">
      <w:pPr>
        <w:spacing w:line="400" w:lineRule="exact"/>
        <w:rPr>
          <w:rFonts w:eastAsia="黑体"/>
          <w:bCs/>
          <w:sz w:val="28"/>
          <w:szCs w:val="28"/>
        </w:rPr>
      </w:pPr>
    </w:p>
    <w:p w:rsidR="00FE0E05" w:rsidRDefault="00FE0E05">
      <w:pPr>
        <w:spacing w:line="400" w:lineRule="exact"/>
        <w:rPr>
          <w:rFonts w:eastAsia="黑体"/>
          <w:bCs/>
          <w:sz w:val="28"/>
          <w:szCs w:val="28"/>
        </w:rPr>
      </w:pPr>
    </w:p>
    <w:p w:rsidR="00FE0E05" w:rsidRDefault="00FE0E05">
      <w:pPr>
        <w:spacing w:line="400" w:lineRule="exact"/>
        <w:rPr>
          <w:rFonts w:eastAsia="黑体"/>
          <w:bCs/>
          <w:sz w:val="28"/>
          <w:szCs w:val="28"/>
        </w:rPr>
      </w:pPr>
    </w:p>
    <w:p w:rsidR="00FE0E05" w:rsidRDefault="00FE0E05">
      <w:pPr>
        <w:spacing w:line="400" w:lineRule="exact"/>
        <w:rPr>
          <w:rFonts w:eastAsia="黑体"/>
          <w:bCs/>
          <w:sz w:val="28"/>
          <w:szCs w:val="28"/>
        </w:rPr>
      </w:pPr>
    </w:p>
    <w:p w:rsidR="00FE0E05" w:rsidRDefault="00FE0E05">
      <w:pPr>
        <w:spacing w:line="400" w:lineRule="exact"/>
        <w:rPr>
          <w:rFonts w:eastAsia="黑体"/>
          <w:bCs/>
          <w:sz w:val="28"/>
          <w:szCs w:val="28"/>
        </w:rPr>
      </w:pPr>
    </w:p>
    <w:p w:rsidR="00FE0E05" w:rsidRDefault="00FE0E05">
      <w:pPr>
        <w:spacing w:line="400" w:lineRule="exact"/>
        <w:rPr>
          <w:rFonts w:eastAsia="黑体"/>
          <w:bCs/>
          <w:sz w:val="28"/>
          <w:szCs w:val="28"/>
        </w:rPr>
        <w:sectPr w:rsidR="00FE0E05" w:rsidSect="00776B6D">
          <w:headerReference w:type="even" r:id="rId25"/>
          <w:footerReference w:type="even" r:id="rId26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:rsidR="00F95E77" w:rsidRPr="00EA1263" w:rsidRDefault="00071001" w:rsidP="00AD3A0B">
      <w:pPr>
        <w:widowControl/>
        <w:spacing w:before="600" w:after="600" w:line="400" w:lineRule="exact"/>
        <w:jc w:val="center"/>
        <w:outlineLvl w:val="1"/>
        <w:rPr>
          <w:rFonts w:ascii="黑体" w:eastAsia="黑体" w:hAnsi="黑体"/>
          <w:bCs/>
          <w:sz w:val="28"/>
          <w:szCs w:val="28"/>
        </w:rPr>
      </w:pPr>
      <w:bookmarkStart w:id="11" w:name="_Toc24920"/>
      <w:r w:rsidRPr="00EA1263">
        <w:rPr>
          <w:rFonts w:ascii="黑体" w:eastAsia="黑体" w:hAnsi="黑体"/>
          <w:sz w:val="30"/>
          <w:szCs w:val="30"/>
        </w:rPr>
        <w:lastRenderedPageBreak/>
        <w:t xml:space="preserve">4. </w:t>
      </w:r>
      <w:r w:rsidR="00813DAF" w:rsidRPr="00EA1263">
        <w:rPr>
          <w:rFonts w:ascii="黑体" w:eastAsia="黑体" w:hAnsi="黑体"/>
          <w:sz w:val="30"/>
          <w:szCs w:val="30"/>
        </w:rPr>
        <w:t>前期任务完成度与后续实施计划</w:t>
      </w:r>
      <w:bookmarkEnd w:id="10"/>
      <w:bookmarkEnd w:id="11"/>
    </w:p>
    <w:p w:rsidR="00901AC8" w:rsidRPr="00A17689" w:rsidRDefault="00901AC8" w:rsidP="007356FF">
      <w:pPr>
        <w:spacing w:line="400" w:lineRule="exact"/>
        <w:jc w:val="center"/>
        <w:rPr>
          <w:rFonts w:ascii="仿宋_GB2312" w:eastAsia="仿宋_GB2312" w:hAnsi="仿宋"/>
          <w:sz w:val="24"/>
          <w:szCs w:val="24"/>
        </w:rPr>
      </w:pPr>
      <w:bookmarkStart w:id="12" w:name="_Toc8659"/>
    </w:p>
    <w:p w:rsidR="00F95E77" w:rsidRDefault="008C0118" w:rsidP="007356FF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  <w:szCs w:val="24"/>
        </w:rPr>
      </w:pPr>
      <w:r w:rsidRPr="00A64A3D">
        <w:rPr>
          <w:rFonts w:eastAsia="黑体"/>
          <w:b w:val="0"/>
          <w:sz w:val="28"/>
          <w:szCs w:val="24"/>
        </w:rPr>
        <w:t>4.</w:t>
      </w:r>
      <w:r w:rsidR="00F04A18" w:rsidRPr="00A64A3D">
        <w:rPr>
          <w:rFonts w:eastAsia="黑体"/>
          <w:b w:val="0"/>
          <w:sz w:val="28"/>
          <w:szCs w:val="24"/>
        </w:rPr>
        <w:t>1</w:t>
      </w:r>
      <w:r w:rsidR="00CB0502" w:rsidRPr="00A64A3D">
        <w:rPr>
          <w:rFonts w:eastAsia="黑体"/>
          <w:b w:val="0"/>
          <w:sz w:val="28"/>
          <w:szCs w:val="24"/>
        </w:rPr>
        <w:t>.</w:t>
      </w:r>
      <w:r w:rsidR="00F04A18" w:rsidRPr="00A64A3D">
        <w:rPr>
          <w:rFonts w:eastAsia="黑体"/>
          <w:b w:val="0"/>
          <w:sz w:val="28"/>
          <w:szCs w:val="24"/>
        </w:rPr>
        <w:t xml:space="preserve"> </w:t>
      </w:r>
      <w:r w:rsidR="00813DAF" w:rsidRPr="00A64A3D">
        <w:rPr>
          <w:rFonts w:eastAsia="黑体"/>
          <w:b w:val="0"/>
          <w:sz w:val="28"/>
          <w:szCs w:val="24"/>
        </w:rPr>
        <w:t>前期任务完成度</w:t>
      </w:r>
      <w:bookmarkEnd w:id="12"/>
    </w:p>
    <w:p w:rsidR="001E0D67" w:rsidRDefault="001E0D67" w:rsidP="00323658">
      <w:pPr>
        <w:pStyle w:val="content"/>
        <w:ind w:firstLine="480"/>
      </w:pPr>
      <w:r>
        <w:rPr>
          <w:rFonts w:hint="eastAsia"/>
        </w:rPr>
        <w:t>完成了开发环境的搭建，安装wamp，并测试成功；完成了项目范围管理、时间管理、费用管理的流程图设计与功能设计，编写了详细设计文档；搭建了项目代码的基本架构，代码托管到github上；完成了相应功能的数据库设计。</w:t>
      </w:r>
    </w:p>
    <w:p w:rsidR="000E19AC" w:rsidRPr="001E0D67" w:rsidRDefault="000E19AC" w:rsidP="00323658">
      <w:pPr>
        <w:pStyle w:val="content"/>
        <w:ind w:firstLine="480"/>
      </w:pPr>
      <w:r>
        <w:rPr>
          <w:rFonts w:hint="eastAsia"/>
        </w:rPr>
        <w:t>自我评价：前期主要是进行环境搭建与文档设计，代码只是进行了架构的搭建，确定了使用的相关主要技术</w:t>
      </w:r>
      <w:r w:rsidR="00D2533A">
        <w:rPr>
          <w:rFonts w:hint="eastAsia"/>
        </w:rPr>
        <w:t>，自己在整体把握上做的还是不错的。</w:t>
      </w:r>
    </w:p>
    <w:p w:rsidR="00F95E77" w:rsidRPr="00A64A3D" w:rsidRDefault="008C0118" w:rsidP="00AD3A0B">
      <w:pPr>
        <w:pStyle w:val="3"/>
        <w:keepNext w:val="0"/>
        <w:keepLines w:val="0"/>
        <w:spacing w:before="360" w:after="360" w:line="400" w:lineRule="exact"/>
        <w:jc w:val="left"/>
        <w:rPr>
          <w:rFonts w:eastAsia="黑体"/>
          <w:b w:val="0"/>
          <w:sz w:val="28"/>
        </w:rPr>
      </w:pPr>
      <w:bookmarkStart w:id="13" w:name="_Toc27731"/>
      <w:r w:rsidRPr="00A64A3D">
        <w:rPr>
          <w:rFonts w:eastAsia="黑体"/>
          <w:b w:val="0"/>
          <w:sz w:val="28"/>
          <w:szCs w:val="24"/>
        </w:rPr>
        <w:t>4.</w:t>
      </w:r>
      <w:r w:rsidR="00F04A18" w:rsidRPr="00A64A3D">
        <w:rPr>
          <w:rFonts w:eastAsia="黑体"/>
          <w:b w:val="0"/>
          <w:sz w:val="28"/>
          <w:szCs w:val="24"/>
        </w:rPr>
        <w:t>2</w:t>
      </w:r>
      <w:r w:rsidR="00CB0502" w:rsidRPr="00A64A3D">
        <w:rPr>
          <w:rFonts w:eastAsia="黑体"/>
          <w:b w:val="0"/>
          <w:sz w:val="28"/>
          <w:szCs w:val="24"/>
        </w:rPr>
        <w:t>.</w:t>
      </w:r>
      <w:r w:rsidR="00F04A18" w:rsidRPr="00A64A3D">
        <w:rPr>
          <w:rFonts w:eastAsia="黑体"/>
          <w:b w:val="0"/>
          <w:sz w:val="28"/>
          <w:szCs w:val="24"/>
        </w:rPr>
        <w:t xml:space="preserve"> </w:t>
      </w:r>
      <w:r w:rsidR="00813DAF" w:rsidRPr="00A64A3D">
        <w:rPr>
          <w:rFonts w:eastAsia="黑体"/>
          <w:b w:val="0"/>
          <w:sz w:val="28"/>
          <w:szCs w:val="24"/>
        </w:rPr>
        <w:t>后续实施计划</w:t>
      </w:r>
      <w:bookmarkEnd w:id="13"/>
    </w:p>
    <w:p w:rsidR="00F95E77" w:rsidRDefault="00DB712B" w:rsidP="00323658">
      <w:pPr>
        <w:pStyle w:val="content"/>
        <w:ind w:firstLine="480"/>
      </w:pPr>
      <w:r>
        <w:rPr>
          <w:rFonts w:hint="eastAsia"/>
        </w:rPr>
        <w:t>到中期检查之前，计划能完成项目管理的所有流程图设计、功能设计，</w:t>
      </w:r>
      <w:r w:rsidR="00F50EFE">
        <w:rPr>
          <w:rFonts w:hint="eastAsia"/>
        </w:rPr>
        <w:t>与</w:t>
      </w:r>
      <w:bookmarkStart w:id="14" w:name="_GoBack"/>
      <w:bookmarkEnd w:id="14"/>
      <w:r>
        <w:rPr>
          <w:rFonts w:hint="eastAsia"/>
        </w:rPr>
        <w:t>相关的文档编写，然后实现项目范围管理、时间管理、费用管理的代码功能。</w:t>
      </w:r>
    </w:p>
    <w:p w:rsidR="00DB712B" w:rsidRPr="00DB712B" w:rsidRDefault="00DB712B" w:rsidP="00323658">
      <w:pPr>
        <w:pStyle w:val="content"/>
        <w:ind w:firstLine="480"/>
      </w:pPr>
      <w:r>
        <w:rPr>
          <w:rFonts w:hint="eastAsia"/>
        </w:rPr>
        <w:t>个人知识学习计划：要求自己完整学习js api，然后扩展学习es6，并应用到代码中去。</w:t>
      </w: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DB5C3C" w:rsidRDefault="00DB5C3C">
      <w:pPr>
        <w:spacing w:line="400" w:lineRule="exact"/>
        <w:ind w:firstLine="420"/>
        <w:rPr>
          <w:rFonts w:cs="宋体"/>
          <w:sz w:val="24"/>
          <w:szCs w:val="24"/>
        </w:rPr>
      </w:pPr>
    </w:p>
    <w:p w:rsidR="00F95E77" w:rsidRDefault="00F95E77">
      <w:pPr>
        <w:widowControl/>
        <w:jc w:val="left"/>
      </w:pPr>
    </w:p>
    <w:p w:rsidR="00431345" w:rsidRDefault="00431345">
      <w:pPr>
        <w:widowControl/>
        <w:jc w:val="left"/>
      </w:pPr>
    </w:p>
    <w:p w:rsidR="00431345" w:rsidRDefault="00431345">
      <w:pPr>
        <w:widowControl/>
        <w:jc w:val="left"/>
      </w:pPr>
    </w:p>
    <w:p w:rsidR="00431345" w:rsidRDefault="00431345">
      <w:pPr>
        <w:widowControl/>
        <w:jc w:val="left"/>
        <w:sectPr w:rsidR="00431345" w:rsidSect="00A3402F">
          <w:headerReference w:type="default" r:id="rId27"/>
          <w:footerReference w:type="default" r:id="rId28"/>
          <w:type w:val="continuous"/>
          <w:pgSz w:w="11906" w:h="16838"/>
          <w:pgMar w:top="1440" w:right="1800" w:bottom="1440" w:left="1800" w:header="850" w:footer="992" w:gutter="0"/>
          <w:cols w:space="720"/>
          <w:docGrid w:type="lines" w:linePitch="312"/>
        </w:sectPr>
      </w:pPr>
    </w:p>
    <w:p w:rsidR="00F95E77" w:rsidRPr="00A64A3D" w:rsidRDefault="00813DAF" w:rsidP="00AD3A0B">
      <w:pPr>
        <w:pStyle w:val="2"/>
        <w:keepNext w:val="0"/>
        <w:keepLines w:val="0"/>
        <w:spacing w:before="600" w:after="600" w:line="400" w:lineRule="exact"/>
        <w:jc w:val="center"/>
        <w:rPr>
          <w:rFonts w:ascii="Times New Roman" w:eastAsia="黑体" w:hAnsi="Times New Roman"/>
          <w:b w:val="0"/>
          <w:sz w:val="30"/>
          <w:szCs w:val="30"/>
        </w:rPr>
      </w:pPr>
      <w:bookmarkStart w:id="15" w:name="_Toc493"/>
      <w:r w:rsidRPr="00A64A3D">
        <w:rPr>
          <w:rFonts w:ascii="Times New Roman" w:eastAsia="黑体" w:hAnsi="Times New Roman" w:hint="eastAsia"/>
          <w:b w:val="0"/>
          <w:sz w:val="30"/>
          <w:szCs w:val="30"/>
        </w:rPr>
        <w:lastRenderedPageBreak/>
        <w:t>参考文献</w:t>
      </w:r>
      <w:bookmarkEnd w:id="15"/>
    </w:p>
    <w:p w:rsidR="00FA1790" w:rsidRPr="003013D5" w:rsidRDefault="00FA1790" w:rsidP="007356FF">
      <w:pPr>
        <w:spacing w:line="400" w:lineRule="exact"/>
        <w:ind w:firstLineChars="200" w:firstLine="420"/>
        <w:rPr>
          <w:szCs w:val="21"/>
        </w:rPr>
      </w:pPr>
      <w:r w:rsidRPr="003013D5">
        <w:rPr>
          <w:szCs w:val="21"/>
        </w:rPr>
        <w:t xml:space="preserve">[1] </w:t>
      </w:r>
      <w:r w:rsidR="00A72C0D" w:rsidRPr="00DF6633">
        <w:rPr>
          <w:rFonts w:ascii="宋体" w:hAnsi="宋体" w:hint="eastAsia"/>
          <w:szCs w:val="21"/>
        </w:rPr>
        <w:t>廖雪峰</w:t>
      </w:r>
      <w:r w:rsidR="00A72C0D" w:rsidRPr="00DF6633">
        <w:rPr>
          <w:rFonts w:ascii="宋体" w:hAnsi="宋体"/>
          <w:szCs w:val="21"/>
        </w:rPr>
        <w:t>. Git</w:t>
      </w:r>
      <w:r w:rsidR="00A72C0D" w:rsidRPr="00DF6633">
        <w:rPr>
          <w:rFonts w:ascii="宋体" w:hAnsi="宋体" w:hint="eastAsia"/>
          <w:szCs w:val="21"/>
        </w:rPr>
        <w:t>教程</w:t>
      </w:r>
      <w:r w:rsidR="00A72C0D" w:rsidRPr="00DF6633">
        <w:rPr>
          <w:rFonts w:ascii="宋体" w:hAnsi="宋体"/>
          <w:szCs w:val="21"/>
        </w:rPr>
        <w:t xml:space="preserve">[OL]. </w:t>
      </w:r>
      <w:r w:rsidR="00A72C0D" w:rsidRPr="00DF6633">
        <w:rPr>
          <w:rFonts w:ascii="宋体" w:hAnsi="宋体" w:hint="eastAsia"/>
          <w:szCs w:val="21"/>
        </w:rPr>
        <w:t>廖雪峰的官方网站</w:t>
      </w:r>
    </w:p>
    <w:p w:rsidR="00FA1790" w:rsidRPr="003013D5" w:rsidRDefault="00FA1790" w:rsidP="00916AF8">
      <w:pPr>
        <w:spacing w:line="400" w:lineRule="exact"/>
        <w:ind w:firstLineChars="200" w:firstLine="420"/>
        <w:rPr>
          <w:szCs w:val="21"/>
        </w:rPr>
      </w:pPr>
      <w:r w:rsidRPr="003013D5">
        <w:rPr>
          <w:szCs w:val="21"/>
        </w:rPr>
        <w:t xml:space="preserve">[2] </w:t>
      </w:r>
      <w:r w:rsidR="00A72C0D">
        <w:rPr>
          <w:rFonts w:ascii="宋体" w:hAnsi="宋体" w:hint="eastAsia"/>
          <w:szCs w:val="21"/>
        </w:rPr>
        <w:t>潇洒人</w:t>
      </w:r>
      <w:r w:rsidR="00A72C0D" w:rsidRPr="00DF6633">
        <w:rPr>
          <w:rFonts w:ascii="宋体" w:hAnsi="宋体"/>
          <w:szCs w:val="21"/>
        </w:rPr>
        <w:t xml:space="preserve">. </w:t>
      </w:r>
      <w:r w:rsidR="00A72C0D" w:rsidRPr="00A72C0D">
        <w:rPr>
          <w:rFonts w:ascii="宋体" w:hAnsi="宋体" w:hint="eastAsia"/>
          <w:szCs w:val="21"/>
        </w:rPr>
        <w:t>项目管理的主要内容包括9个方面</w:t>
      </w:r>
      <w:r w:rsidR="00A72C0D" w:rsidRPr="00DF6633">
        <w:rPr>
          <w:rFonts w:ascii="宋体" w:hAnsi="宋体"/>
          <w:szCs w:val="21"/>
        </w:rPr>
        <w:t xml:space="preserve">[OL]. </w:t>
      </w:r>
      <w:r w:rsidR="00A72C0D" w:rsidRPr="00A72C0D">
        <w:rPr>
          <w:rFonts w:ascii="宋体" w:hAnsi="宋体" w:hint="eastAsia"/>
          <w:szCs w:val="21"/>
        </w:rPr>
        <w:t>潇洒人的博客</w:t>
      </w:r>
    </w:p>
    <w:p w:rsidR="00FA1790" w:rsidRPr="003013D5" w:rsidRDefault="00FA1790" w:rsidP="00916AF8">
      <w:pPr>
        <w:spacing w:line="400" w:lineRule="exact"/>
        <w:ind w:firstLineChars="200" w:firstLine="420"/>
        <w:rPr>
          <w:szCs w:val="21"/>
        </w:rPr>
      </w:pPr>
      <w:r w:rsidRPr="003013D5">
        <w:rPr>
          <w:szCs w:val="21"/>
        </w:rPr>
        <w:t xml:space="preserve">[3] </w:t>
      </w:r>
      <w:r w:rsidR="004557B8">
        <w:rPr>
          <w:rFonts w:ascii="宋体" w:hAnsi="宋体" w:hint="eastAsia"/>
          <w:szCs w:val="21"/>
        </w:rPr>
        <w:t>MDN</w:t>
      </w:r>
      <w:r w:rsidR="00A72C0D" w:rsidRPr="00DF6633">
        <w:rPr>
          <w:rFonts w:ascii="宋体" w:hAnsi="宋体"/>
          <w:szCs w:val="21"/>
        </w:rPr>
        <w:t xml:space="preserve">. </w:t>
      </w:r>
      <w:r w:rsidR="004557B8">
        <w:rPr>
          <w:rFonts w:ascii="宋体" w:hAnsi="宋体" w:hint="eastAsia"/>
          <w:szCs w:val="21"/>
        </w:rPr>
        <w:t>API/DOM</w:t>
      </w:r>
      <w:r w:rsidR="00A72C0D" w:rsidRPr="00DF6633">
        <w:rPr>
          <w:rFonts w:ascii="宋体" w:hAnsi="宋体"/>
          <w:szCs w:val="21"/>
        </w:rPr>
        <w:t xml:space="preserve">[OL]. </w:t>
      </w:r>
      <w:r w:rsidR="004557B8">
        <w:rPr>
          <w:rFonts w:ascii="宋体" w:hAnsi="宋体"/>
          <w:szCs w:val="21"/>
        </w:rPr>
        <w:t>Mozilla</w:t>
      </w:r>
      <w:r w:rsidR="004557B8">
        <w:rPr>
          <w:rFonts w:ascii="宋体" w:hAnsi="宋体" w:hint="eastAsia"/>
          <w:szCs w:val="21"/>
        </w:rPr>
        <w:t>开发者网络平台</w:t>
      </w:r>
    </w:p>
    <w:p w:rsidR="00F95E77" w:rsidRDefault="00F95E77" w:rsidP="00FA1790">
      <w:pPr>
        <w:tabs>
          <w:tab w:val="left" w:pos="567"/>
        </w:tabs>
        <w:spacing w:line="400" w:lineRule="exact"/>
        <w:rPr>
          <w:szCs w:val="21"/>
        </w:rPr>
      </w:pPr>
    </w:p>
    <w:sectPr w:rsidR="00F95E77" w:rsidSect="00A3402F">
      <w:headerReference w:type="even" r:id="rId29"/>
      <w:type w:val="continuous"/>
      <w:pgSz w:w="11906" w:h="16838"/>
      <w:pgMar w:top="1440" w:right="1800" w:bottom="1440" w:left="1800" w:header="85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58D" w:rsidRDefault="0082258D" w:rsidP="00F95E77">
      <w:r>
        <w:separator/>
      </w:r>
    </w:p>
  </w:endnote>
  <w:endnote w:type="continuationSeparator" w:id="0">
    <w:p w:rsidR="0082258D" w:rsidRDefault="0082258D" w:rsidP="00F9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Default="00F95E7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Default="00F95E77">
    <w:pPr>
      <w:pStyle w:val="a4"/>
      <w:jc w:val="center"/>
    </w:pPr>
  </w:p>
  <w:p w:rsidR="00F95E77" w:rsidRDefault="00F95E7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9B5" w:rsidRPr="006F56A8" w:rsidRDefault="003669B5" w:rsidP="003669B5">
    <w:pPr>
      <w:pStyle w:val="a4"/>
      <w:jc w:val="center"/>
    </w:pPr>
    <w:r w:rsidRPr="006F56A8">
      <w:t>I</w:t>
    </w:r>
  </w:p>
  <w:p w:rsidR="00F95E77" w:rsidRDefault="00F95E77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35502"/>
    </w:sdtPr>
    <w:sdtEndPr/>
    <w:sdtContent>
      <w:p w:rsidR="00F95E77" w:rsidRDefault="00724BFA">
        <w:pPr>
          <w:pStyle w:val="a4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F50EFE" w:rsidRPr="00F50EFE">
          <w:rPr>
            <w:noProof/>
            <w:lang w:val="zh-CN"/>
          </w:rPr>
          <w:t>2</w:t>
        </w:r>
        <w:r>
          <w:fldChar w:fldCharType="end"/>
        </w:r>
      </w:p>
    </w:sdtContent>
  </w:sdt>
  <w:p w:rsidR="00F95E77" w:rsidRDefault="00F95E77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Pr="006F56A8" w:rsidRDefault="00BC09BF" w:rsidP="00EA5B9A">
    <w:pPr>
      <w:pStyle w:val="a4"/>
      <w:jc w:val="center"/>
    </w:pPr>
    <w:r w:rsidRPr="006F56A8">
      <w:rPr>
        <w:rFonts w:hint="eastAsia"/>
      </w:rPr>
      <w:t>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35503"/>
    </w:sdtPr>
    <w:sdtEndPr/>
    <w:sdtContent>
      <w:p w:rsidR="00F95E77" w:rsidRDefault="00724BFA">
        <w:pPr>
          <w:pStyle w:val="a4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323658" w:rsidRPr="00323658">
          <w:rPr>
            <w:noProof/>
            <w:lang w:val="zh-CN"/>
          </w:rPr>
          <w:t>2</w:t>
        </w:r>
        <w:r>
          <w:fldChar w:fldCharType="end"/>
        </w:r>
      </w:p>
    </w:sdtContent>
  </w:sdt>
  <w:p w:rsidR="00F95E77" w:rsidRDefault="00F95E77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9BF" w:rsidRPr="006F56A8" w:rsidRDefault="00BC09BF" w:rsidP="00EA5B9A">
    <w:pPr>
      <w:pStyle w:val="a4"/>
      <w:jc w:val="center"/>
    </w:pPr>
    <w:r w:rsidRPr="006F56A8">
      <w:rPr>
        <w:rFonts w:hint="eastAsia"/>
      </w:rPr>
      <w:t>3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35504"/>
    </w:sdtPr>
    <w:sdtEndPr/>
    <w:sdtContent>
      <w:p w:rsidR="00F95E77" w:rsidRDefault="00724BFA">
        <w:pPr>
          <w:pStyle w:val="a4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F50EFE" w:rsidRPr="00F50EFE">
          <w:rPr>
            <w:noProof/>
            <w:lang w:val="zh-CN"/>
          </w:rPr>
          <w:t>6</w:t>
        </w:r>
        <w:r>
          <w:fldChar w:fldCharType="end"/>
        </w:r>
      </w:p>
    </w:sdtContent>
  </w:sdt>
  <w:p w:rsidR="00F95E77" w:rsidRDefault="00F95E77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2483296"/>
    </w:sdtPr>
    <w:sdtEndPr/>
    <w:sdtContent>
      <w:p w:rsidR="00F95E77" w:rsidRDefault="00724BFA">
        <w:pPr>
          <w:pStyle w:val="a4"/>
          <w:jc w:val="center"/>
        </w:pPr>
        <w:r>
          <w:fldChar w:fldCharType="begin"/>
        </w:r>
        <w:r w:rsidR="00813DAF">
          <w:instrText>PAGE   \* MERGEFORMAT</w:instrText>
        </w:r>
        <w:r>
          <w:fldChar w:fldCharType="separate"/>
        </w:r>
        <w:r w:rsidR="00F50EFE" w:rsidRPr="00F50EFE">
          <w:rPr>
            <w:noProof/>
            <w:lang w:val="zh-CN"/>
          </w:rPr>
          <w:t>5</w:t>
        </w:r>
        <w:r>
          <w:fldChar w:fldCharType="end"/>
        </w:r>
      </w:p>
    </w:sdtContent>
  </w:sdt>
  <w:p w:rsidR="00F95E77" w:rsidRDefault="00F95E77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58D" w:rsidRDefault="0082258D" w:rsidP="00F95E77">
      <w:r>
        <w:separator/>
      </w:r>
    </w:p>
  </w:footnote>
  <w:footnote w:type="continuationSeparator" w:id="0">
    <w:p w:rsidR="0082258D" w:rsidRDefault="0082258D" w:rsidP="00F95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Default="00813DAF">
    <w:pPr>
      <w:pStyle w:val="a5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Default="00637408">
    <w:pPr>
      <w:pBdr>
        <w:bottom w:val="single" w:sz="4" w:space="0" w:color="auto"/>
      </w:pBdr>
      <w:jc w:val="center"/>
    </w:pPr>
    <w:r>
      <w:rPr>
        <w:rFonts w:hint="eastAsia"/>
      </w:rPr>
      <w:t xml:space="preserve">4. </w:t>
    </w:r>
    <w:r w:rsidRPr="00637408">
      <w:rPr>
        <w:rFonts w:hint="eastAsia"/>
      </w:rPr>
      <w:t>前期任务完成度与后续实施计划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Pr="00EF4E36" w:rsidRDefault="00EF4E36" w:rsidP="00241F5F">
    <w:pPr>
      <w:pStyle w:val="a5"/>
      <w:pBdr>
        <w:bottom w:val="single" w:sz="4" w:space="0" w:color="auto"/>
      </w:pBdr>
      <w:jc w:val="center"/>
      <w:rPr>
        <w:rFonts w:asciiTheme="majorEastAsia" w:eastAsiaTheme="majorEastAsia" w:hAnsiTheme="majorEastAsia"/>
        <w:sz w:val="21"/>
        <w:szCs w:val="21"/>
      </w:rPr>
    </w:pPr>
    <w:r w:rsidRPr="00EF4E36">
      <w:rPr>
        <w:rFonts w:asciiTheme="majorEastAsia" w:eastAsiaTheme="majorEastAsia" w:hAnsiTheme="majorEastAsia" w:hint="eastAsia"/>
        <w:sz w:val="21"/>
        <w:szCs w:val="21"/>
      </w:rPr>
      <w:t>参考文献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Default="00F95E77">
    <w:pPr>
      <w:pStyle w:val="a5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Default="00813DAF">
    <w:pPr>
      <w:pStyle w:val="a5"/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Default="00813DAF">
    <w:pPr>
      <w:pStyle w:val="a5"/>
      <w:pBdr>
        <w:bottom w:val="single" w:sz="4" w:space="1" w:color="auto"/>
      </w:pBdr>
      <w:jc w:val="center"/>
    </w:pPr>
    <w:r>
      <w:rPr>
        <w:rFonts w:ascii="仿宋" w:eastAsia="仿宋" w:hAnsi="仿宋"/>
        <w:sz w:val="24"/>
      </w:rPr>
      <w:t xml:space="preserve">1. </w:t>
    </w:r>
    <w:r>
      <w:rPr>
        <w:rFonts w:ascii="仿宋" w:eastAsia="仿宋" w:hAnsi="仿宋" w:hint="eastAsia"/>
        <w:sz w:val="24"/>
      </w:rPr>
      <w:t>毕业设计（顶岗实习）目标任务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Pr="001264D6" w:rsidRDefault="001264D6" w:rsidP="006E5EA5">
    <w:pPr>
      <w:pStyle w:val="a5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sz w:val="21"/>
        <w:szCs w:val="21"/>
      </w:rPr>
    </w:pPr>
    <w:r w:rsidRPr="001264D6">
      <w:rPr>
        <w:rFonts w:hint="eastAsia"/>
        <w:sz w:val="21"/>
        <w:szCs w:val="21"/>
      </w:rPr>
      <w:t>目录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Pr="00EA5B9A" w:rsidRDefault="00813DAF">
    <w:pPr>
      <w:pStyle w:val="a5"/>
      <w:pBdr>
        <w:bottom w:val="single" w:sz="4" w:space="1" w:color="auto"/>
      </w:pBdr>
      <w:jc w:val="center"/>
      <w:rPr>
        <w:rFonts w:asciiTheme="minorEastAsia" w:eastAsiaTheme="minorEastAsia" w:hAnsiTheme="minorEastAsia"/>
        <w:sz w:val="21"/>
        <w:szCs w:val="21"/>
      </w:rPr>
    </w:pPr>
    <w:r w:rsidRPr="00EA5B9A">
      <w:rPr>
        <w:rFonts w:asciiTheme="minorEastAsia" w:eastAsiaTheme="minorEastAsia" w:hAnsiTheme="minorEastAsia" w:hint="eastAsia"/>
        <w:sz w:val="21"/>
        <w:szCs w:val="21"/>
      </w:rPr>
      <w:t>毕业设计</w:t>
    </w:r>
    <w:r w:rsidR="001731F6">
      <w:rPr>
        <w:rFonts w:asciiTheme="minorEastAsia" w:eastAsiaTheme="minorEastAsia" w:hAnsiTheme="minorEastAsia" w:hint="eastAsia"/>
        <w:sz w:val="21"/>
        <w:szCs w:val="21"/>
      </w:rPr>
      <w:t>(顶岗实习)</w:t>
    </w:r>
    <w:r w:rsidR="004E66A6">
      <w:rPr>
        <w:rFonts w:asciiTheme="minorEastAsia" w:eastAsiaTheme="minorEastAsia" w:hAnsiTheme="minorEastAsia" w:hint="eastAsia"/>
        <w:sz w:val="21"/>
        <w:szCs w:val="21"/>
      </w:rPr>
      <w:t>初期</w:t>
    </w:r>
    <w:r w:rsidRPr="00EA5B9A">
      <w:rPr>
        <w:rFonts w:asciiTheme="minorEastAsia" w:eastAsiaTheme="minorEastAsia" w:hAnsiTheme="minorEastAsia" w:hint="eastAsia"/>
        <w:sz w:val="21"/>
        <w:szCs w:val="21"/>
      </w:rPr>
      <w:t>报告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Pr="00EA5B9A" w:rsidRDefault="00813DAF">
    <w:pPr>
      <w:pBdr>
        <w:bottom w:val="single" w:sz="4" w:space="0" w:color="auto"/>
      </w:pBdr>
      <w:jc w:val="center"/>
      <w:rPr>
        <w:rFonts w:asciiTheme="minorEastAsia" w:eastAsiaTheme="minorEastAsia" w:hAnsiTheme="minorEastAsia"/>
      </w:rPr>
    </w:pPr>
    <w:r w:rsidRPr="000B49F8">
      <w:rPr>
        <w:rFonts w:eastAsiaTheme="minorEastAsia"/>
        <w:szCs w:val="21"/>
      </w:rPr>
      <w:t>1</w:t>
    </w:r>
    <w:r w:rsidRPr="00EA5B9A">
      <w:rPr>
        <w:rFonts w:asciiTheme="minorEastAsia" w:eastAsiaTheme="minorEastAsia" w:hAnsiTheme="minorEastAsia" w:hint="eastAsia"/>
      </w:rPr>
      <w:t>.毕业设计（顶岗实习）目标任务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Pr="007B71F3" w:rsidRDefault="00241F5F">
    <w:pPr>
      <w:pBdr>
        <w:bottom w:val="single" w:sz="4" w:space="0" w:color="auto"/>
      </w:pBdr>
      <w:jc w:val="center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 w:hint="eastAsia"/>
      </w:rPr>
      <w:t>2.</w:t>
    </w:r>
    <w:r w:rsidRPr="00241F5F">
      <w:rPr>
        <w:rFonts w:asciiTheme="minorEastAsia" w:eastAsiaTheme="minorEastAsia" w:hAnsiTheme="minorEastAsia" w:hint="eastAsia"/>
      </w:rPr>
      <w:t>实施方案和可行性研究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E77" w:rsidRPr="00A3402F" w:rsidRDefault="00813DAF">
    <w:pPr>
      <w:pStyle w:val="a5"/>
      <w:pBdr>
        <w:bottom w:val="single" w:sz="4" w:space="1" w:color="auto"/>
      </w:pBdr>
      <w:jc w:val="center"/>
      <w:rPr>
        <w:rFonts w:asciiTheme="minorEastAsia" w:eastAsiaTheme="minorEastAsia" w:hAnsiTheme="minorEastAsia"/>
        <w:sz w:val="21"/>
        <w:szCs w:val="21"/>
      </w:rPr>
    </w:pPr>
    <w:r w:rsidRPr="00A3402F">
      <w:rPr>
        <w:rFonts w:asciiTheme="minorEastAsia" w:eastAsiaTheme="minorEastAsia" w:hAnsiTheme="minorEastAsia" w:hint="eastAsia"/>
        <w:sz w:val="21"/>
        <w:szCs w:val="21"/>
      </w:rPr>
      <w:t>毕业设计</w:t>
    </w:r>
    <w:r w:rsidR="000C0121">
      <w:rPr>
        <w:rFonts w:asciiTheme="minorEastAsia" w:eastAsiaTheme="minorEastAsia" w:hAnsiTheme="minorEastAsia" w:hint="eastAsia"/>
        <w:sz w:val="21"/>
        <w:szCs w:val="21"/>
      </w:rPr>
      <w:t>（顶岗实习）初期</w:t>
    </w:r>
    <w:r w:rsidRPr="00A3402F">
      <w:rPr>
        <w:rFonts w:asciiTheme="minorEastAsia" w:eastAsiaTheme="minorEastAsia" w:hAnsiTheme="minorEastAsia" w:hint="eastAsia"/>
        <w:sz w:val="21"/>
        <w:szCs w:val="21"/>
      </w:rPr>
      <w:t>报告</w:t>
    </w:r>
  </w:p>
  <w:p w:rsidR="00F95E77" w:rsidRDefault="00F95E77" w:rsidP="00FB5A02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17EC"/>
    <w:multiLevelType w:val="hybridMultilevel"/>
    <w:tmpl w:val="B5C4A936"/>
    <w:lvl w:ilvl="0" w:tplc="E6305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36226"/>
    <w:multiLevelType w:val="multilevel"/>
    <w:tmpl w:val="251AE4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cs="黑体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黑体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黑体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黑体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黑体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cs="黑体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黑体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cs="黑体" w:hint="default"/>
      </w:rPr>
    </w:lvl>
  </w:abstractNum>
  <w:abstractNum w:abstractNumId="2">
    <w:nsid w:val="182B566A"/>
    <w:multiLevelType w:val="hybridMultilevel"/>
    <w:tmpl w:val="52143DAC"/>
    <w:lvl w:ilvl="0" w:tplc="7AF6AC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B03F2C"/>
    <w:multiLevelType w:val="hybridMultilevel"/>
    <w:tmpl w:val="36FEFA6C"/>
    <w:lvl w:ilvl="0" w:tplc="7B20FE8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E341A4"/>
    <w:multiLevelType w:val="hybridMultilevel"/>
    <w:tmpl w:val="C6646B78"/>
    <w:lvl w:ilvl="0" w:tplc="DA3CC43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9B4E0C"/>
    <w:multiLevelType w:val="multilevel"/>
    <w:tmpl w:val="2D9B4E0C"/>
    <w:lvl w:ilvl="0">
      <w:start w:val="1"/>
      <w:numFmt w:val="decimal"/>
      <w:lvlText w:val="[%1]"/>
      <w:lvlJc w:val="left"/>
      <w:pPr>
        <w:ind w:left="987" w:hanging="420"/>
      </w:pPr>
      <w:rPr>
        <w:rFonts w:cs="Times New Roman" w:hint="eastAsia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1407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827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247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667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087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507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927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347" w:hanging="420"/>
      </w:pPr>
      <w:rPr>
        <w:rFonts w:cs="Times New Roman"/>
      </w:rPr>
    </w:lvl>
  </w:abstractNum>
  <w:abstractNum w:abstractNumId="6">
    <w:nsid w:val="3BA43D4B"/>
    <w:multiLevelType w:val="multilevel"/>
    <w:tmpl w:val="367EE7E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46A610B9"/>
    <w:multiLevelType w:val="multilevel"/>
    <w:tmpl w:val="ADE23CD0"/>
    <w:lvl w:ilvl="0">
      <w:start w:val="1"/>
      <w:numFmt w:val="decimal"/>
      <w:lvlText w:val="%1.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ind w:left="3807" w:hanging="567"/>
      </w:pPr>
      <w:rPr>
        <w:rFonts w:cs="Times New Roman" w:hint="eastAsia"/>
      </w:rPr>
    </w:lvl>
    <w:lvl w:ilvl="2">
      <w:start w:val="1"/>
      <w:numFmt w:val="decimalFullWidth"/>
      <w:lvlText w:val="%3．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 w:hint="eastAsia"/>
      </w:rPr>
    </w:lvl>
  </w:abstractNum>
  <w:abstractNum w:abstractNumId="8">
    <w:nsid w:val="570B4BB0"/>
    <w:multiLevelType w:val="singleLevel"/>
    <w:tmpl w:val="570B4BB0"/>
    <w:lvl w:ilvl="0">
      <w:start w:val="1"/>
      <w:numFmt w:val="decimal"/>
      <w:suff w:val="nothing"/>
      <w:lvlText w:val="%1."/>
      <w:lvlJc w:val="left"/>
    </w:lvl>
  </w:abstractNum>
  <w:abstractNum w:abstractNumId="9">
    <w:nsid w:val="570B7A84"/>
    <w:multiLevelType w:val="singleLevel"/>
    <w:tmpl w:val="570B7A84"/>
    <w:lvl w:ilvl="0">
      <w:start w:val="1"/>
      <w:numFmt w:val="decimal"/>
      <w:suff w:val="nothing"/>
      <w:lvlText w:val="%1."/>
      <w:lvlJc w:val="left"/>
    </w:lvl>
  </w:abstractNum>
  <w:abstractNum w:abstractNumId="10">
    <w:nsid w:val="5A856234"/>
    <w:multiLevelType w:val="hybridMultilevel"/>
    <w:tmpl w:val="DBB89A66"/>
    <w:lvl w:ilvl="0" w:tplc="EBCC9AD8">
      <w:start w:val="1"/>
      <w:numFmt w:val="decimal"/>
      <w:lvlText w:val="%1、"/>
      <w:lvlJc w:val="left"/>
      <w:pPr>
        <w:ind w:left="370" w:hanging="37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67920846"/>
    <w:multiLevelType w:val="hybridMultilevel"/>
    <w:tmpl w:val="4B7C2EB2"/>
    <w:lvl w:ilvl="0" w:tplc="77F09748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E145ED"/>
    <w:multiLevelType w:val="hybridMultilevel"/>
    <w:tmpl w:val="CD40CE80"/>
    <w:lvl w:ilvl="0" w:tplc="6D76CCF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1"/>
  </w:num>
  <w:num w:numId="10">
    <w:abstractNumId w:val="12"/>
  </w:num>
  <w:num w:numId="11">
    <w:abstractNumId w:val="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11D"/>
    <w:rsid w:val="00000F58"/>
    <w:rsid w:val="000017AD"/>
    <w:rsid w:val="000028EE"/>
    <w:rsid w:val="000033CF"/>
    <w:rsid w:val="00003566"/>
    <w:rsid w:val="00005AC9"/>
    <w:rsid w:val="000066F4"/>
    <w:rsid w:val="0001323B"/>
    <w:rsid w:val="00014E86"/>
    <w:rsid w:val="000161F1"/>
    <w:rsid w:val="00016AA0"/>
    <w:rsid w:val="00016E22"/>
    <w:rsid w:val="000217F8"/>
    <w:rsid w:val="00022113"/>
    <w:rsid w:val="00026191"/>
    <w:rsid w:val="000274C2"/>
    <w:rsid w:val="00032B59"/>
    <w:rsid w:val="0003403D"/>
    <w:rsid w:val="00040951"/>
    <w:rsid w:val="000414F2"/>
    <w:rsid w:val="00041CE7"/>
    <w:rsid w:val="00042A53"/>
    <w:rsid w:val="000430A6"/>
    <w:rsid w:val="00047708"/>
    <w:rsid w:val="00047D0E"/>
    <w:rsid w:val="00047E14"/>
    <w:rsid w:val="00050BD9"/>
    <w:rsid w:val="000516E1"/>
    <w:rsid w:val="00052B03"/>
    <w:rsid w:val="00055D1B"/>
    <w:rsid w:val="000609C6"/>
    <w:rsid w:val="0006114F"/>
    <w:rsid w:val="00061AC8"/>
    <w:rsid w:val="00066D0F"/>
    <w:rsid w:val="00070F98"/>
    <w:rsid w:val="00071001"/>
    <w:rsid w:val="00073323"/>
    <w:rsid w:val="00073961"/>
    <w:rsid w:val="00081190"/>
    <w:rsid w:val="000813B0"/>
    <w:rsid w:val="00087302"/>
    <w:rsid w:val="00090A8E"/>
    <w:rsid w:val="0009291C"/>
    <w:rsid w:val="000A2A6B"/>
    <w:rsid w:val="000A32FF"/>
    <w:rsid w:val="000B20A2"/>
    <w:rsid w:val="000B49E7"/>
    <w:rsid w:val="000B49F8"/>
    <w:rsid w:val="000B5577"/>
    <w:rsid w:val="000C0121"/>
    <w:rsid w:val="000C0288"/>
    <w:rsid w:val="000C1105"/>
    <w:rsid w:val="000C115D"/>
    <w:rsid w:val="000C36E6"/>
    <w:rsid w:val="000C599C"/>
    <w:rsid w:val="000C6DAE"/>
    <w:rsid w:val="000C7D69"/>
    <w:rsid w:val="000D02EB"/>
    <w:rsid w:val="000D0DD7"/>
    <w:rsid w:val="000D1A05"/>
    <w:rsid w:val="000D4968"/>
    <w:rsid w:val="000D4D73"/>
    <w:rsid w:val="000D5CF4"/>
    <w:rsid w:val="000E0E46"/>
    <w:rsid w:val="000E1843"/>
    <w:rsid w:val="000E19AC"/>
    <w:rsid w:val="000E3BB7"/>
    <w:rsid w:val="000F2788"/>
    <w:rsid w:val="000F325B"/>
    <w:rsid w:val="00100357"/>
    <w:rsid w:val="00100A0D"/>
    <w:rsid w:val="00103D12"/>
    <w:rsid w:val="0010707A"/>
    <w:rsid w:val="00107D14"/>
    <w:rsid w:val="001109D9"/>
    <w:rsid w:val="00110FF0"/>
    <w:rsid w:val="00111731"/>
    <w:rsid w:val="00112B57"/>
    <w:rsid w:val="001161CE"/>
    <w:rsid w:val="0011699D"/>
    <w:rsid w:val="00117C67"/>
    <w:rsid w:val="001209B2"/>
    <w:rsid w:val="001264D6"/>
    <w:rsid w:val="00131CB7"/>
    <w:rsid w:val="001331FB"/>
    <w:rsid w:val="001343EB"/>
    <w:rsid w:val="0013444C"/>
    <w:rsid w:val="001436F2"/>
    <w:rsid w:val="00146187"/>
    <w:rsid w:val="00147759"/>
    <w:rsid w:val="001501E7"/>
    <w:rsid w:val="00153536"/>
    <w:rsid w:val="00155497"/>
    <w:rsid w:val="001577EA"/>
    <w:rsid w:val="00163735"/>
    <w:rsid w:val="00165200"/>
    <w:rsid w:val="00166673"/>
    <w:rsid w:val="00171507"/>
    <w:rsid w:val="00171959"/>
    <w:rsid w:val="00172170"/>
    <w:rsid w:val="00172A27"/>
    <w:rsid w:val="001731F6"/>
    <w:rsid w:val="00181105"/>
    <w:rsid w:val="00185555"/>
    <w:rsid w:val="0018687C"/>
    <w:rsid w:val="00187381"/>
    <w:rsid w:val="0019212D"/>
    <w:rsid w:val="0019381F"/>
    <w:rsid w:val="00196841"/>
    <w:rsid w:val="001A3074"/>
    <w:rsid w:val="001A5C7D"/>
    <w:rsid w:val="001A7D9A"/>
    <w:rsid w:val="001B1CBB"/>
    <w:rsid w:val="001B2770"/>
    <w:rsid w:val="001C0265"/>
    <w:rsid w:val="001C353D"/>
    <w:rsid w:val="001C3869"/>
    <w:rsid w:val="001C4107"/>
    <w:rsid w:val="001C61FD"/>
    <w:rsid w:val="001D0CD8"/>
    <w:rsid w:val="001D2286"/>
    <w:rsid w:val="001D2E76"/>
    <w:rsid w:val="001D716B"/>
    <w:rsid w:val="001E03A5"/>
    <w:rsid w:val="001E05B9"/>
    <w:rsid w:val="001E0D67"/>
    <w:rsid w:val="001E4263"/>
    <w:rsid w:val="001F1DA7"/>
    <w:rsid w:val="001F343A"/>
    <w:rsid w:val="001F439F"/>
    <w:rsid w:val="001F5680"/>
    <w:rsid w:val="001F5819"/>
    <w:rsid w:val="00204959"/>
    <w:rsid w:val="00205BBD"/>
    <w:rsid w:val="00206727"/>
    <w:rsid w:val="002116D5"/>
    <w:rsid w:val="00211D65"/>
    <w:rsid w:val="0021435A"/>
    <w:rsid w:val="00216100"/>
    <w:rsid w:val="002162E1"/>
    <w:rsid w:val="00216750"/>
    <w:rsid w:val="002207DE"/>
    <w:rsid w:val="002213E3"/>
    <w:rsid w:val="00223B83"/>
    <w:rsid w:val="0022728C"/>
    <w:rsid w:val="00240B89"/>
    <w:rsid w:val="0024138E"/>
    <w:rsid w:val="0024161B"/>
    <w:rsid w:val="0024172E"/>
    <w:rsid w:val="00241F5F"/>
    <w:rsid w:val="00247A4B"/>
    <w:rsid w:val="0025015B"/>
    <w:rsid w:val="0025130F"/>
    <w:rsid w:val="002517A1"/>
    <w:rsid w:val="00252BE6"/>
    <w:rsid w:val="00253CB6"/>
    <w:rsid w:val="00256318"/>
    <w:rsid w:val="002602A3"/>
    <w:rsid w:val="0026616C"/>
    <w:rsid w:val="0026650F"/>
    <w:rsid w:val="00270E42"/>
    <w:rsid w:val="0027103A"/>
    <w:rsid w:val="00274C0F"/>
    <w:rsid w:val="00282F36"/>
    <w:rsid w:val="00284DD3"/>
    <w:rsid w:val="002850A9"/>
    <w:rsid w:val="0029011C"/>
    <w:rsid w:val="002942F9"/>
    <w:rsid w:val="00295EBA"/>
    <w:rsid w:val="00296C7B"/>
    <w:rsid w:val="00296CBC"/>
    <w:rsid w:val="00297898"/>
    <w:rsid w:val="002A0561"/>
    <w:rsid w:val="002A3E04"/>
    <w:rsid w:val="002A5739"/>
    <w:rsid w:val="002A7C67"/>
    <w:rsid w:val="002B0596"/>
    <w:rsid w:val="002B5789"/>
    <w:rsid w:val="002B77A4"/>
    <w:rsid w:val="002C0887"/>
    <w:rsid w:val="002C1103"/>
    <w:rsid w:val="002C1141"/>
    <w:rsid w:val="002C116E"/>
    <w:rsid w:val="002C2BB9"/>
    <w:rsid w:val="002C69CA"/>
    <w:rsid w:val="002D008D"/>
    <w:rsid w:val="002D3867"/>
    <w:rsid w:val="002E047B"/>
    <w:rsid w:val="002E0945"/>
    <w:rsid w:val="002E1033"/>
    <w:rsid w:val="002E15D5"/>
    <w:rsid w:val="002E2112"/>
    <w:rsid w:val="002E38FF"/>
    <w:rsid w:val="002E4FD5"/>
    <w:rsid w:val="002E5DBF"/>
    <w:rsid w:val="002F09DA"/>
    <w:rsid w:val="002F0B42"/>
    <w:rsid w:val="002F4A50"/>
    <w:rsid w:val="002F6139"/>
    <w:rsid w:val="002F74EC"/>
    <w:rsid w:val="003013D5"/>
    <w:rsid w:val="0030289D"/>
    <w:rsid w:val="003040DB"/>
    <w:rsid w:val="003110E7"/>
    <w:rsid w:val="003121D2"/>
    <w:rsid w:val="00313A47"/>
    <w:rsid w:val="0031422D"/>
    <w:rsid w:val="00315292"/>
    <w:rsid w:val="00320650"/>
    <w:rsid w:val="003214C4"/>
    <w:rsid w:val="00323658"/>
    <w:rsid w:val="00333D3F"/>
    <w:rsid w:val="00334A78"/>
    <w:rsid w:val="00335C3A"/>
    <w:rsid w:val="0034333C"/>
    <w:rsid w:val="00347933"/>
    <w:rsid w:val="00353B5D"/>
    <w:rsid w:val="00354383"/>
    <w:rsid w:val="00354630"/>
    <w:rsid w:val="00355198"/>
    <w:rsid w:val="00361EBD"/>
    <w:rsid w:val="003628DB"/>
    <w:rsid w:val="003640CC"/>
    <w:rsid w:val="0036468D"/>
    <w:rsid w:val="003651A7"/>
    <w:rsid w:val="00365216"/>
    <w:rsid w:val="00365B5E"/>
    <w:rsid w:val="003669B5"/>
    <w:rsid w:val="003676E4"/>
    <w:rsid w:val="00370D73"/>
    <w:rsid w:val="0037137E"/>
    <w:rsid w:val="00373426"/>
    <w:rsid w:val="00373495"/>
    <w:rsid w:val="00376097"/>
    <w:rsid w:val="0037769C"/>
    <w:rsid w:val="00381044"/>
    <w:rsid w:val="003836A4"/>
    <w:rsid w:val="003844D0"/>
    <w:rsid w:val="00391571"/>
    <w:rsid w:val="003931E9"/>
    <w:rsid w:val="003932C7"/>
    <w:rsid w:val="00394DF9"/>
    <w:rsid w:val="00395DF7"/>
    <w:rsid w:val="0039612C"/>
    <w:rsid w:val="00397D6B"/>
    <w:rsid w:val="003A21E6"/>
    <w:rsid w:val="003A2E9B"/>
    <w:rsid w:val="003A3E02"/>
    <w:rsid w:val="003A70F4"/>
    <w:rsid w:val="003A7FF1"/>
    <w:rsid w:val="003B1735"/>
    <w:rsid w:val="003B1CB2"/>
    <w:rsid w:val="003B3CB1"/>
    <w:rsid w:val="003C1334"/>
    <w:rsid w:val="003C1CA2"/>
    <w:rsid w:val="003C42FE"/>
    <w:rsid w:val="003C49BA"/>
    <w:rsid w:val="003C5DCB"/>
    <w:rsid w:val="003C76AF"/>
    <w:rsid w:val="003C7F64"/>
    <w:rsid w:val="003D434C"/>
    <w:rsid w:val="003D4A60"/>
    <w:rsid w:val="003D57E2"/>
    <w:rsid w:val="003D59DB"/>
    <w:rsid w:val="003D72D5"/>
    <w:rsid w:val="003D7311"/>
    <w:rsid w:val="003D7A43"/>
    <w:rsid w:val="003E12F3"/>
    <w:rsid w:val="003E13A8"/>
    <w:rsid w:val="003E13F8"/>
    <w:rsid w:val="003E16C7"/>
    <w:rsid w:val="003E1F49"/>
    <w:rsid w:val="003E2814"/>
    <w:rsid w:val="003E2B50"/>
    <w:rsid w:val="003E3714"/>
    <w:rsid w:val="003E671C"/>
    <w:rsid w:val="003E7663"/>
    <w:rsid w:val="003F453F"/>
    <w:rsid w:val="003F6299"/>
    <w:rsid w:val="0040088E"/>
    <w:rsid w:val="00404C90"/>
    <w:rsid w:val="00404E9D"/>
    <w:rsid w:val="00405C57"/>
    <w:rsid w:val="00407060"/>
    <w:rsid w:val="00413E5B"/>
    <w:rsid w:val="0041787E"/>
    <w:rsid w:val="004202DB"/>
    <w:rsid w:val="00420A8C"/>
    <w:rsid w:val="00421997"/>
    <w:rsid w:val="00422F2B"/>
    <w:rsid w:val="0042629E"/>
    <w:rsid w:val="004302BA"/>
    <w:rsid w:val="00431345"/>
    <w:rsid w:val="00437317"/>
    <w:rsid w:val="0044021A"/>
    <w:rsid w:val="004429E6"/>
    <w:rsid w:val="00444DF6"/>
    <w:rsid w:val="0044628A"/>
    <w:rsid w:val="00446BEE"/>
    <w:rsid w:val="00446DDD"/>
    <w:rsid w:val="00451B74"/>
    <w:rsid w:val="004536BE"/>
    <w:rsid w:val="00455111"/>
    <w:rsid w:val="004557B8"/>
    <w:rsid w:val="00456020"/>
    <w:rsid w:val="004660F1"/>
    <w:rsid w:val="004661E6"/>
    <w:rsid w:val="00467434"/>
    <w:rsid w:val="004678F1"/>
    <w:rsid w:val="00470149"/>
    <w:rsid w:val="00470BEC"/>
    <w:rsid w:val="004725CC"/>
    <w:rsid w:val="004726B9"/>
    <w:rsid w:val="00475DB9"/>
    <w:rsid w:val="004779FB"/>
    <w:rsid w:val="00483B1C"/>
    <w:rsid w:val="00485385"/>
    <w:rsid w:val="00486544"/>
    <w:rsid w:val="004878FA"/>
    <w:rsid w:val="00487D60"/>
    <w:rsid w:val="0049172D"/>
    <w:rsid w:val="00495DB3"/>
    <w:rsid w:val="004A01AF"/>
    <w:rsid w:val="004A1347"/>
    <w:rsid w:val="004A158E"/>
    <w:rsid w:val="004A4566"/>
    <w:rsid w:val="004A6C7E"/>
    <w:rsid w:val="004A7978"/>
    <w:rsid w:val="004A7E76"/>
    <w:rsid w:val="004B230E"/>
    <w:rsid w:val="004B2994"/>
    <w:rsid w:val="004B3526"/>
    <w:rsid w:val="004B506C"/>
    <w:rsid w:val="004B63E2"/>
    <w:rsid w:val="004B7603"/>
    <w:rsid w:val="004B7E12"/>
    <w:rsid w:val="004C1A2B"/>
    <w:rsid w:val="004C2E11"/>
    <w:rsid w:val="004C5688"/>
    <w:rsid w:val="004C77E3"/>
    <w:rsid w:val="004D07BE"/>
    <w:rsid w:val="004D172C"/>
    <w:rsid w:val="004D1DD7"/>
    <w:rsid w:val="004D6AEF"/>
    <w:rsid w:val="004E1F32"/>
    <w:rsid w:val="004E410D"/>
    <w:rsid w:val="004E41E6"/>
    <w:rsid w:val="004E66A6"/>
    <w:rsid w:val="004F1489"/>
    <w:rsid w:val="004F5F76"/>
    <w:rsid w:val="00500306"/>
    <w:rsid w:val="00504A77"/>
    <w:rsid w:val="005077BD"/>
    <w:rsid w:val="0051367E"/>
    <w:rsid w:val="00520D6B"/>
    <w:rsid w:val="00521B95"/>
    <w:rsid w:val="00522757"/>
    <w:rsid w:val="005273C3"/>
    <w:rsid w:val="00527B74"/>
    <w:rsid w:val="005305FF"/>
    <w:rsid w:val="0053163B"/>
    <w:rsid w:val="00531A6C"/>
    <w:rsid w:val="0053370F"/>
    <w:rsid w:val="005353DF"/>
    <w:rsid w:val="00535F37"/>
    <w:rsid w:val="005360B4"/>
    <w:rsid w:val="005379B8"/>
    <w:rsid w:val="00541461"/>
    <w:rsid w:val="00541BF4"/>
    <w:rsid w:val="00542056"/>
    <w:rsid w:val="00543F84"/>
    <w:rsid w:val="00544D72"/>
    <w:rsid w:val="00544E21"/>
    <w:rsid w:val="00546B66"/>
    <w:rsid w:val="00546C45"/>
    <w:rsid w:val="00551B58"/>
    <w:rsid w:val="00554B6F"/>
    <w:rsid w:val="00556028"/>
    <w:rsid w:val="00556C30"/>
    <w:rsid w:val="00566E42"/>
    <w:rsid w:val="00570546"/>
    <w:rsid w:val="00570641"/>
    <w:rsid w:val="00571673"/>
    <w:rsid w:val="0057351E"/>
    <w:rsid w:val="00573A82"/>
    <w:rsid w:val="00575258"/>
    <w:rsid w:val="0058133F"/>
    <w:rsid w:val="00582B53"/>
    <w:rsid w:val="005834F4"/>
    <w:rsid w:val="00585CAE"/>
    <w:rsid w:val="00585ECE"/>
    <w:rsid w:val="005864FB"/>
    <w:rsid w:val="00590F68"/>
    <w:rsid w:val="005912DF"/>
    <w:rsid w:val="00593811"/>
    <w:rsid w:val="00593AB9"/>
    <w:rsid w:val="00596670"/>
    <w:rsid w:val="005A0EF6"/>
    <w:rsid w:val="005A2685"/>
    <w:rsid w:val="005A2AE4"/>
    <w:rsid w:val="005A33EB"/>
    <w:rsid w:val="005A4752"/>
    <w:rsid w:val="005B0D56"/>
    <w:rsid w:val="005B2D15"/>
    <w:rsid w:val="005B717D"/>
    <w:rsid w:val="005B7B06"/>
    <w:rsid w:val="005C15EA"/>
    <w:rsid w:val="005C2937"/>
    <w:rsid w:val="005C4189"/>
    <w:rsid w:val="005C5DB0"/>
    <w:rsid w:val="005D330C"/>
    <w:rsid w:val="005D4454"/>
    <w:rsid w:val="005D5F2C"/>
    <w:rsid w:val="005D5FF0"/>
    <w:rsid w:val="005D6089"/>
    <w:rsid w:val="005D6AAD"/>
    <w:rsid w:val="005E1DF9"/>
    <w:rsid w:val="005E2733"/>
    <w:rsid w:val="005E319C"/>
    <w:rsid w:val="005E5336"/>
    <w:rsid w:val="005E74AD"/>
    <w:rsid w:val="005E7A7D"/>
    <w:rsid w:val="005F2231"/>
    <w:rsid w:val="005F3C8C"/>
    <w:rsid w:val="005F3CDA"/>
    <w:rsid w:val="005F55BC"/>
    <w:rsid w:val="00600458"/>
    <w:rsid w:val="00601904"/>
    <w:rsid w:val="00602528"/>
    <w:rsid w:val="00602A12"/>
    <w:rsid w:val="00606C39"/>
    <w:rsid w:val="006116FD"/>
    <w:rsid w:val="00613825"/>
    <w:rsid w:val="006155A6"/>
    <w:rsid w:val="006170D4"/>
    <w:rsid w:val="00617296"/>
    <w:rsid w:val="00620C0E"/>
    <w:rsid w:val="006249A5"/>
    <w:rsid w:val="00625D81"/>
    <w:rsid w:val="006261BD"/>
    <w:rsid w:val="006266CF"/>
    <w:rsid w:val="00633B0C"/>
    <w:rsid w:val="00633DFC"/>
    <w:rsid w:val="00634E86"/>
    <w:rsid w:val="00637408"/>
    <w:rsid w:val="00642818"/>
    <w:rsid w:val="00650E32"/>
    <w:rsid w:val="00652DD9"/>
    <w:rsid w:val="00653824"/>
    <w:rsid w:val="00655F14"/>
    <w:rsid w:val="0065666C"/>
    <w:rsid w:val="00657552"/>
    <w:rsid w:val="00662819"/>
    <w:rsid w:val="00662F78"/>
    <w:rsid w:val="0066371F"/>
    <w:rsid w:val="006646EC"/>
    <w:rsid w:val="00670E85"/>
    <w:rsid w:val="00671487"/>
    <w:rsid w:val="006725A2"/>
    <w:rsid w:val="00673AA0"/>
    <w:rsid w:val="00680764"/>
    <w:rsid w:val="00680BBB"/>
    <w:rsid w:val="006877BF"/>
    <w:rsid w:val="0069120E"/>
    <w:rsid w:val="006940CC"/>
    <w:rsid w:val="00696B3A"/>
    <w:rsid w:val="006A078E"/>
    <w:rsid w:val="006A34AC"/>
    <w:rsid w:val="006A5423"/>
    <w:rsid w:val="006A5AD4"/>
    <w:rsid w:val="006A76D5"/>
    <w:rsid w:val="006B085B"/>
    <w:rsid w:val="006B0F62"/>
    <w:rsid w:val="006B6079"/>
    <w:rsid w:val="006B6D4E"/>
    <w:rsid w:val="006B7870"/>
    <w:rsid w:val="006C1E73"/>
    <w:rsid w:val="006C24D8"/>
    <w:rsid w:val="006C37E0"/>
    <w:rsid w:val="006C3B19"/>
    <w:rsid w:val="006C3CCB"/>
    <w:rsid w:val="006C42E2"/>
    <w:rsid w:val="006C5EED"/>
    <w:rsid w:val="006D1183"/>
    <w:rsid w:val="006D2508"/>
    <w:rsid w:val="006D28F7"/>
    <w:rsid w:val="006D2D63"/>
    <w:rsid w:val="006D6332"/>
    <w:rsid w:val="006D745D"/>
    <w:rsid w:val="006E3F8B"/>
    <w:rsid w:val="006E49C2"/>
    <w:rsid w:val="006E51E2"/>
    <w:rsid w:val="006E5816"/>
    <w:rsid w:val="006E5EA5"/>
    <w:rsid w:val="006F3303"/>
    <w:rsid w:val="006F4FB1"/>
    <w:rsid w:val="006F56A8"/>
    <w:rsid w:val="006F6912"/>
    <w:rsid w:val="006F7D61"/>
    <w:rsid w:val="007015A0"/>
    <w:rsid w:val="007041C4"/>
    <w:rsid w:val="00706D9F"/>
    <w:rsid w:val="007077CE"/>
    <w:rsid w:val="007103B5"/>
    <w:rsid w:val="00713EA4"/>
    <w:rsid w:val="0071653B"/>
    <w:rsid w:val="00716704"/>
    <w:rsid w:val="007217C8"/>
    <w:rsid w:val="00724BFA"/>
    <w:rsid w:val="00726060"/>
    <w:rsid w:val="00726409"/>
    <w:rsid w:val="0072758B"/>
    <w:rsid w:val="007333E2"/>
    <w:rsid w:val="007344A3"/>
    <w:rsid w:val="007344EE"/>
    <w:rsid w:val="007356FF"/>
    <w:rsid w:val="00735749"/>
    <w:rsid w:val="007368FA"/>
    <w:rsid w:val="00736FDA"/>
    <w:rsid w:val="00737F48"/>
    <w:rsid w:val="00740097"/>
    <w:rsid w:val="007402C7"/>
    <w:rsid w:val="00742EF3"/>
    <w:rsid w:val="007448F4"/>
    <w:rsid w:val="00745019"/>
    <w:rsid w:val="00745336"/>
    <w:rsid w:val="00745683"/>
    <w:rsid w:val="00751D1A"/>
    <w:rsid w:val="00751F3D"/>
    <w:rsid w:val="007533B0"/>
    <w:rsid w:val="0076001D"/>
    <w:rsid w:val="007643B1"/>
    <w:rsid w:val="00764645"/>
    <w:rsid w:val="00764D0A"/>
    <w:rsid w:val="007657E7"/>
    <w:rsid w:val="00773B7C"/>
    <w:rsid w:val="007769DC"/>
    <w:rsid w:val="00776B6D"/>
    <w:rsid w:val="00777A65"/>
    <w:rsid w:val="00777B13"/>
    <w:rsid w:val="007829D1"/>
    <w:rsid w:val="00784832"/>
    <w:rsid w:val="007852E5"/>
    <w:rsid w:val="00785935"/>
    <w:rsid w:val="00787603"/>
    <w:rsid w:val="00796ECD"/>
    <w:rsid w:val="007A464E"/>
    <w:rsid w:val="007A5335"/>
    <w:rsid w:val="007A5A32"/>
    <w:rsid w:val="007A5EC4"/>
    <w:rsid w:val="007B2433"/>
    <w:rsid w:val="007B257D"/>
    <w:rsid w:val="007B33E4"/>
    <w:rsid w:val="007B3D8C"/>
    <w:rsid w:val="007B667B"/>
    <w:rsid w:val="007B71AE"/>
    <w:rsid w:val="007B71F3"/>
    <w:rsid w:val="007C2773"/>
    <w:rsid w:val="007C565C"/>
    <w:rsid w:val="007C5976"/>
    <w:rsid w:val="007C5EA3"/>
    <w:rsid w:val="007C7743"/>
    <w:rsid w:val="007D0841"/>
    <w:rsid w:val="007D1892"/>
    <w:rsid w:val="007D460F"/>
    <w:rsid w:val="007E2DB3"/>
    <w:rsid w:val="007E4338"/>
    <w:rsid w:val="007E6C7F"/>
    <w:rsid w:val="007F2378"/>
    <w:rsid w:val="007F3D81"/>
    <w:rsid w:val="007F48FD"/>
    <w:rsid w:val="007F62DF"/>
    <w:rsid w:val="008024C0"/>
    <w:rsid w:val="00803431"/>
    <w:rsid w:val="008056E2"/>
    <w:rsid w:val="008069E4"/>
    <w:rsid w:val="00806AAC"/>
    <w:rsid w:val="00806CAC"/>
    <w:rsid w:val="00812339"/>
    <w:rsid w:val="00813DAF"/>
    <w:rsid w:val="00813F47"/>
    <w:rsid w:val="00816980"/>
    <w:rsid w:val="0081774B"/>
    <w:rsid w:val="0082258D"/>
    <w:rsid w:val="008301C3"/>
    <w:rsid w:val="00830A86"/>
    <w:rsid w:val="00833AB0"/>
    <w:rsid w:val="00833D48"/>
    <w:rsid w:val="008343B8"/>
    <w:rsid w:val="00837BF2"/>
    <w:rsid w:val="00843D16"/>
    <w:rsid w:val="00850A6D"/>
    <w:rsid w:val="00853FD5"/>
    <w:rsid w:val="00854074"/>
    <w:rsid w:val="00860E56"/>
    <w:rsid w:val="00861488"/>
    <w:rsid w:val="008617A8"/>
    <w:rsid w:val="00864C21"/>
    <w:rsid w:val="00865AF4"/>
    <w:rsid w:val="0087068B"/>
    <w:rsid w:val="00872C64"/>
    <w:rsid w:val="00873B1C"/>
    <w:rsid w:val="00876B08"/>
    <w:rsid w:val="00880DE7"/>
    <w:rsid w:val="00882E23"/>
    <w:rsid w:val="0088419F"/>
    <w:rsid w:val="0088420F"/>
    <w:rsid w:val="00886EC0"/>
    <w:rsid w:val="008957DF"/>
    <w:rsid w:val="00896145"/>
    <w:rsid w:val="008973C3"/>
    <w:rsid w:val="008977C0"/>
    <w:rsid w:val="008A278B"/>
    <w:rsid w:val="008A354E"/>
    <w:rsid w:val="008A364B"/>
    <w:rsid w:val="008A4458"/>
    <w:rsid w:val="008A7849"/>
    <w:rsid w:val="008B0F8F"/>
    <w:rsid w:val="008B2448"/>
    <w:rsid w:val="008B38FB"/>
    <w:rsid w:val="008B7A4B"/>
    <w:rsid w:val="008C0118"/>
    <w:rsid w:val="008C1B80"/>
    <w:rsid w:val="008C38B5"/>
    <w:rsid w:val="008C41F9"/>
    <w:rsid w:val="008C420A"/>
    <w:rsid w:val="008C62C7"/>
    <w:rsid w:val="008C70B5"/>
    <w:rsid w:val="008C73C4"/>
    <w:rsid w:val="008C747E"/>
    <w:rsid w:val="008C76CB"/>
    <w:rsid w:val="008D286E"/>
    <w:rsid w:val="008D3BE2"/>
    <w:rsid w:val="008D471C"/>
    <w:rsid w:val="008D4A6B"/>
    <w:rsid w:val="008D5A57"/>
    <w:rsid w:val="008D5E1A"/>
    <w:rsid w:val="008E0841"/>
    <w:rsid w:val="008E5A61"/>
    <w:rsid w:val="008E60AE"/>
    <w:rsid w:val="008F1E91"/>
    <w:rsid w:val="008F64C1"/>
    <w:rsid w:val="009013B1"/>
    <w:rsid w:val="009016A7"/>
    <w:rsid w:val="00901AC8"/>
    <w:rsid w:val="009053AF"/>
    <w:rsid w:val="0091176B"/>
    <w:rsid w:val="00911C72"/>
    <w:rsid w:val="00911CF5"/>
    <w:rsid w:val="00913B41"/>
    <w:rsid w:val="0091607D"/>
    <w:rsid w:val="00916AF8"/>
    <w:rsid w:val="009205FB"/>
    <w:rsid w:val="00922751"/>
    <w:rsid w:val="00926091"/>
    <w:rsid w:val="00926506"/>
    <w:rsid w:val="00926DC2"/>
    <w:rsid w:val="00930647"/>
    <w:rsid w:val="009343C2"/>
    <w:rsid w:val="0093619E"/>
    <w:rsid w:val="00936315"/>
    <w:rsid w:val="00936903"/>
    <w:rsid w:val="00936A63"/>
    <w:rsid w:val="00940BEE"/>
    <w:rsid w:val="00943245"/>
    <w:rsid w:val="00945F3E"/>
    <w:rsid w:val="009507B3"/>
    <w:rsid w:val="00950FBC"/>
    <w:rsid w:val="00952A66"/>
    <w:rsid w:val="00954B62"/>
    <w:rsid w:val="00956326"/>
    <w:rsid w:val="009602A1"/>
    <w:rsid w:val="00961670"/>
    <w:rsid w:val="00961751"/>
    <w:rsid w:val="00962249"/>
    <w:rsid w:val="0096295B"/>
    <w:rsid w:val="009662BD"/>
    <w:rsid w:val="00967D6D"/>
    <w:rsid w:val="00980886"/>
    <w:rsid w:val="00987412"/>
    <w:rsid w:val="00990FFA"/>
    <w:rsid w:val="0099220E"/>
    <w:rsid w:val="00992335"/>
    <w:rsid w:val="0099242B"/>
    <w:rsid w:val="00992F2B"/>
    <w:rsid w:val="00996E93"/>
    <w:rsid w:val="00996FEF"/>
    <w:rsid w:val="00997F6E"/>
    <w:rsid w:val="009B000C"/>
    <w:rsid w:val="009B078E"/>
    <w:rsid w:val="009B3B65"/>
    <w:rsid w:val="009B461E"/>
    <w:rsid w:val="009B6F8C"/>
    <w:rsid w:val="009C51C9"/>
    <w:rsid w:val="009C5313"/>
    <w:rsid w:val="009C5941"/>
    <w:rsid w:val="009D0CE2"/>
    <w:rsid w:val="009D2351"/>
    <w:rsid w:val="009D3A2E"/>
    <w:rsid w:val="009E084B"/>
    <w:rsid w:val="009E1525"/>
    <w:rsid w:val="009E1E56"/>
    <w:rsid w:val="009E5187"/>
    <w:rsid w:val="009E6F0C"/>
    <w:rsid w:val="009F021C"/>
    <w:rsid w:val="009F1865"/>
    <w:rsid w:val="009F34F6"/>
    <w:rsid w:val="009F494D"/>
    <w:rsid w:val="009F71B1"/>
    <w:rsid w:val="00A00819"/>
    <w:rsid w:val="00A01F34"/>
    <w:rsid w:val="00A020A1"/>
    <w:rsid w:val="00A023E8"/>
    <w:rsid w:val="00A0413C"/>
    <w:rsid w:val="00A053A2"/>
    <w:rsid w:val="00A06895"/>
    <w:rsid w:val="00A17689"/>
    <w:rsid w:val="00A22C87"/>
    <w:rsid w:val="00A24BC4"/>
    <w:rsid w:val="00A26016"/>
    <w:rsid w:val="00A31599"/>
    <w:rsid w:val="00A31603"/>
    <w:rsid w:val="00A3402F"/>
    <w:rsid w:val="00A402A1"/>
    <w:rsid w:val="00A419BC"/>
    <w:rsid w:val="00A41B9A"/>
    <w:rsid w:val="00A441FB"/>
    <w:rsid w:val="00A46078"/>
    <w:rsid w:val="00A5047C"/>
    <w:rsid w:val="00A50D69"/>
    <w:rsid w:val="00A5121C"/>
    <w:rsid w:val="00A5276E"/>
    <w:rsid w:val="00A53A4B"/>
    <w:rsid w:val="00A53EDB"/>
    <w:rsid w:val="00A54BB5"/>
    <w:rsid w:val="00A56936"/>
    <w:rsid w:val="00A64863"/>
    <w:rsid w:val="00A64A3D"/>
    <w:rsid w:val="00A65825"/>
    <w:rsid w:val="00A71DE1"/>
    <w:rsid w:val="00A72C0D"/>
    <w:rsid w:val="00A733EE"/>
    <w:rsid w:val="00A75759"/>
    <w:rsid w:val="00A75B13"/>
    <w:rsid w:val="00A75C72"/>
    <w:rsid w:val="00A766F5"/>
    <w:rsid w:val="00A7762D"/>
    <w:rsid w:val="00A81403"/>
    <w:rsid w:val="00A824AC"/>
    <w:rsid w:val="00A83C13"/>
    <w:rsid w:val="00A901C7"/>
    <w:rsid w:val="00A91651"/>
    <w:rsid w:val="00A934CF"/>
    <w:rsid w:val="00AA1767"/>
    <w:rsid w:val="00AA2CD7"/>
    <w:rsid w:val="00AA3D06"/>
    <w:rsid w:val="00AA4144"/>
    <w:rsid w:val="00AA4E20"/>
    <w:rsid w:val="00AA54BC"/>
    <w:rsid w:val="00AA6B9E"/>
    <w:rsid w:val="00AA6F04"/>
    <w:rsid w:val="00AB05CB"/>
    <w:rsid w:val="00AB1DC3"/>
    <w:rsid w:val="00AB30A6"/>
    <w:rsid w:val="00AB46F5"/>
    <w:rsid w:val="00AB4BE5"/>
    <w:rsid w:val="00AB581B"/>
    <w:rsid w:val="00AB6195"/>
    <w:rsid w:val="00AB796F"/>
    <w:rsid w:val="00AC04CD"/>
    <w:rsid w:val="00AC10CB"/>
    <w:rsid w:val="00AC16B9"/>
    <w:rsid w:val="00AC1BB9"/>
    <w:rsid w:val="00AC2256"/>
    <w:rsid w:val="00AC399D"/>
    <w:rsid w:val="00AC4FD3"/>
    <w:rsid w:val="00AC5378"/>
    <w:rsid w:val="00AC5BBE"/>
    <w:rsid w:val="00AC6967"/>
    <w:rsid w:val="00AC6D82"/>
    <w:rsid w:val="00AC747F"/>
    <w:rsid w:val="00AD3A0B"/>
    <w:rsid w:val="00AD58AD"/>
    <w:rsid w:val="00AE0DFC"/>
    <w:rsid w:val="00AE38EC"/>
    <w:rsid w:val="00AE5AC3"/>
    <w:rsid w:val="00AE67C9"/>
    <w:rsid w:val="00AE70E2"/>
    <w:rsid w:val="00AF123C"/>
    <w:rsid w:val="00AF5197"/>
    <w:rsid w:val="00AF5729"/>
    <w:rsid w:val="00B02CF8"/>
    <w:rsid w:val="00B069D9"/>
    <w:rsid w:val="00B13A1C"/>
    <w:rsid w:val="00B16A76"/>
    <w:rsid w:val="00B17B1B"/>
    <w:rsid w:val="00B20980"/>
    <w:rsid w:val="00B2359F"/>
    <w:rsid w:val="00B24A3B"/>
    <w:rsid w:val="00B26CAE"/>
    <w:rsid w:val="00B30715"/>
    <w:rsid w:val="00B30E1A"/>
    <w:rsid w:val="00B310DE"/>
    <w:rsid w:val="00B32737"/>
    <w:rsid w:val="00B34C4B"/>
    <w:rsid w:val="00B34E02"/>
    <w:rsid w:val="00B36529"/>
    <w:rsid w:val="00B3709E"/>
    <w:rsid w:val="00B4130F"/>
    <w:rsid w:val="00B44023"/>
    <w:rsid w:val="00B552E3"/>
    <w:rsid w:val="00B56994"/>
    <w:rsid w:val="00B56EAD"/>
    <w:rsid w:val="00B6124D"/>
    <w:rsid w:val="00B61F9B"/>
    <w:rsid w:val="00B64BB2"/>
    <w:rsid w:val="00B66809"/>
    <w:rsid w:val="00B6783A"/>
    <w:rsid w:val="00B73901"/>
    <w:rsid w:val="00B80566"/>
    <w:rsid w:val="00B83150"/>
    <w:rsid w:val="00B83881"/>
    <w:rsid w:val="00B847E3"/>
    <w:rsid w:val="00B85890"/>
    <w:rsid w:val="00B90C28"/>
    <w:rsid w:val="00B93144"/>
    <w:rsid w:val="00B95F61"/>
    <w:rsid w:val="00B9794F"/>
    <w:rsid w:val="00BA0905"/>
    <w:rsid w:val="00BA4016"/>
    <w:rsid w:val="00BA4750"/>
    <w:rsid w:val="00BA6095"/>
    <w:rsid w:val="00BC09BF"/>
    <w:rsid w:val="00BC2F53"/>
    <w:rsid w:val="00BD0E60"/>
    <w:rsid w:val="00BD4762"/>
    <w:rsid w:val="00BD6C4A"/>
    <w:rsid w:val="00BD75A7"/>
    <w:rsid w:val="00BD766F"/>
    <w:rsid w:val="00BE1F48"/>
    <w:rsid w:val="00BE3CCA"/>
    <w:rsid w:val="00BE5BB2"/>
    <w:rsid w:val="00BE6CDD"/>
    <w:rsid w:val="00BF5D13"/>
    <w:rsid w:val="00BF6D21"/>
    <w:rsid w:val="00BF7F60"/>
    <w:rsid w:val="00C00607"/>
    <w:rsid w:val="00C01B87"/>
    <w:rsid w:val="00C02444"/>
    <w:rsid w:val="00C03C5D"/>
    <w:rsid w:val="00C03E0A"/>
    <w:rsid w:val="00C06167"/>
    <w:rsid w:val="00C0711C"/>
    <w:rsid w:val="00C077B7"/>
    <w:rsid w:val="00C12E4B"/>
    <w:rsid w:val="00C13918"/>
    <w:rsid w:val="00C14CE1"/>
    <w:rsid w:val="00C14EB4"/>
    <w:rsid w:val="00C160A7"/>
    <w:rsid w:val="00C17EC4"/>
    <w:rsid w:val="00C20914"/>
    <w:rsid w:val="00C22178"/>
    <w:rsid w:val="00C22668"/>
    <w:rsid w:val="00C25994"/>
    <w:rsid w:val="00C27E35"/>
    <w:rsid w:val="00C31ADD"/>
    <w:rsid w:val="00C334E4"/>
    <w:rsid w:val="00C34988"/>
    <w:rsid w:val="00C362A8"/>
    <w:rsid w:val="00C36FB9"/>
    <w:rsid w:val="00C43132"/>
    <w:rsid w:val="00C44C10"/>
    <w:rsid w:val="00C4532E"/>
    <w:rsid w:val="00C45E74"/>
    <w:rsid w:val="00C464AB"/>
    <w:rsid w:val="00C47167"/>
    <w:rsid w:val="00C53B02"/>
    <w:rsid w:val="00C54224"/>
    <w:rsid w:val="00C61258"/>
    <w:rsid w:val="00C621E4"/>
    <w:rsid w:val="00C6226B"/>
    <w:rsid w:val="00C628D2"/>
    <w:rsid w:val="00C64240"/>
    <w:rsid w:val="00C64A77"/>
    <w:rsid w:val="00C64D28"/>
    <w:rsid w:val="00C67982"/>
    <w:rsid w:val="00C67A0B"/>
    <w:rsid w:val="00C702FC"/>
    <w:rsid w:val="00C714EB"/>
    <w:rsid w:val="00C72CDE"/>
    <w:rsid w:val="00C72E6A"/>
    <w:rsid w:val="00C732BF"/>
    <w:rsid w:val="00C73BF1"/>
    <w:rsid w:val="00C74E52"/>
    <w:rsid w:val="00C7528D"/>
    <w:rsid w:val="00C849EC"/>
    <w:rsid w:val="00C9174D"/>
    <w:rsid w:val="00C9217D"/>
    <w:rsid w:val="00C92970"/>
    <w:rsid w:val="00C92F5A"/>
    <w:rsid w:val="00C92F7F"/>
    <w:rsid w:val="00C96708"/>
    <w:rsid w:val="00C97A5E"/>
    <w:rsid w:val="00CA6D0B"/>
    <w:rsid w:val="00CB0502"/>
    <w:rsid w:val="00CB0BCF"/>
    <w:rsid w:val="00CB1680"/>
    <w:rsid w:val="00CB3A0E"/>
    <w:rsid w:val="00CB5221"/>
    <w:rsid w:val="00CB5577"/>
    <w:rsid w:val="00CC6BCB"/>
    <w:rsid w:val="00CC7E41"/>
    <w:rsid w:val="00CD2C56"/>
    <w:rsid w:val="00CD3060"/>
    <w:rsid w:val="00CD33D8"/>
    <w:rsid w:val="00CD35CF"/>
    <w:rsid w:val="00CD40FD"/>
    <w:rsid w:val="00CD61FC"/>
    <w:rsid w:val="00CE5933"/>
    <w:rsid w:val="00CE619B"/>
    <w:rsid w:val="00CE71D3"/>
    <w:rsid w:val="00CF187D"/>
    <w:rsid w:val="00CF4DAB"/>
    <w:rsid w:val="00CF649D"/>
    <w:rsid w:val="00CF65E7"/>
    <w:rsid w:val="00CF6A4A"/>
    <w:rsid w:val="00CF6BBE"/>
    <w:rsid w:val="00CF7ECF"/>
    <w:rsid w:val="00D0402E"/>
    <w:rsid w:val="00D0493B"/>
    <w:rsid w:val="00D10ACF"/>
    <w:rsid w:val="00D1113D"/>
    <w:rsid w:val="00D12A23"/>
    <w:rsid w:val="00D13AD7"/>
    <w:rsid w:val="00D13BE7"/>
    <w:rsid w:val="00D15849"/>
    <w:rsid w:val="00D17529"/>
    <w:rsid w:val="00D21636"/>
    <w:rsid w:val="00D23914"/>
    <w:rsid w:val="00D249A1"/>
    <w:rsid w:val="00D2533A"/>
    <w:rsid w:val="00D25529"/>
    <w:rsid w:val="00D268DD"/>
    <w:rsid w:val="00D30392"/>
    <w:rsid w:val="00D323B5"/>
    <w:rsid w:val="00D33C6A"/>
    <w:rsid w:val="00D35891"/>
    <w:rsid w:val="00D36F30"/>
    <w:rsid w:val="00D3748A"/>
    <w:rsid w:val="00D40AF7"/>
    <w:rsid w:val="00D42D9D"/>
    <w:rsid w:val="00D50626"/>
    <w:rsid w:val="00D52ED3"/>
    <w:rsid w:val="00D53274"/>
    <w:rsid w:val="00D53BAB"/>
    <w:rsid w:val="00D5453C"/>
    <w:rsid w:val="00D54D2D"/>
    <w:rsid w:val="00D55848"/>
    <w:rsid w:val="00D5671F"/>
    <w:rsid w:val="00D63864"/>
    <w:rsid w:val="00D64415"/>
    <w:rsid w:val="00D720B6"/>
    <w:rsid w:val="00D727F4"/>
    <w:rsid w:val="00D72B8F"/>
    <w:rsid w:val="00D73E20"/>
    <w:rsid w:val="00D77BB6"/>
    <w:rsid w:val="00D81D06"/>
    <w:rsid w:val="00D82B29"/>
    <w:rsid w:val="00D848CB"/>
    <w:rsid w:val="00D850B9"/>
    <w:rsid w:val="00D85ED5"/>
    <w:rsid w:val="00D86FDE"/>
    <w:rsid w:val="00D92EE3"/>
    <w:rsid w:val="00D93B66"/>
    <w:rsid w:val="00DA02D2"/>
    <w:rsid w:val="00DB4D0D"/>
    <w:rsid w:val="00DB53C8"/>
    <w:rsid w:val="00DB5C3C"/>
    <w:rsid w:val="00DB608B"/>
    <w:rsid w:val="00DB6860"/>
    <w:rsid w:val="00DB6FEA"/>
    <w:rsid w:val="00DB712B"/>
    <w:rsid w:val="00DB7907"/>
    <w:rsid w:val="00DC4A8E"/>
    <w:rsid w:val="00DC4BDF"/>
    <w:rsid w:val="00DD0236"/>
    <w:rsid w:val="00DD1960"/>
    <w:rsid w:val="00DD414D"/>
    <w:rsid w:val="00DD5766"/>
    <w:rsid w:val="00DD5D84"/>
    <w:rsid w:val="00DD61C5"/>
    <w:rsid w:val="00DE7711"/>
    <w:rsid w:val="00DF001F"/>
    <w:rsid w:val="00DF0FC2"/>
    <w:rsid w:val="00DF421A"/>
    <w:rsid w:val="00DF5F82"/>
    <w:rsid w:val="00DF663E"/>
    <w:rsid w:val="00DF68AC"/>
    <w:rsid w:val="00DF6B5A"/>
    <w:rsid w:val="00DF791C"/>
    <w:rsid w:val="00E01832"/>
    <w:rsid w:val="00E05B0E"/>
    <w:rsid w:val="00E11B18"/>
    <w:rsid w:val="00E13363"/>
    <w:rsid w:val="00E1372E"/>
    <w:rsid w:val="00E14A8E"/>
    <w:rsid w:val="00E14BA5"/>
    <w:rsid w:val="00E15AF0"/>
    <w:rsid w:val="00E207A6"/>
    <w:rsid w:val="00E226FD"/>
    <w:rsid w:val="00E30CA9"/>
    <w:rsid w:val="00E33EFC"/>
    <w:rsid w:val="00E35634"/>
    <w:rsid w:val="00E37238"/>
    <w:rsid w:val="00E37B8F"/>
    <w:rsid w:val="00E40C9C"/>
    <w:rsid w:val="00E4239D"/>
    <w:rsid w:val="00E430A6"/>
    <w:rsid w:val="00E43F41"/>
    <w:rsid w:val="00E47B2F"/>
    <w:rsid w:val="00E47D23"/>
    <w:rsid w:val="00E50202"/>
    <w:rsid w:val="00E544CE"/>
    <w:rsid w:val="00E5539B"/>
    <w:rsid w:val="00E55781"/>
    <w:rsid w:val="00E5620E"/>
    <w:rsid w:val="00E56809"/>
    <w:rsid w:val="00E606B5"/>
    <w:rsid w:val="00E63B85"/>
    <w:rsid w:val="00E64C01"/>
    <w:rsid w:val="00E67372"/>
    <w:rsid w:val="00E67E8C"/>
    <w:rsid w:val="00E709C3"/>
    <w:rsid w:val="00E70B2D"/>
    <w:rsid w:val="00E70CDB"/>
    <w:rsid w:val="00E749C4"/>
    <w:rsid w:val="00E83127"/>
    <w:rsid w:val="00E83D2A"/>
    <w:rsid w:val="00E9065C"/>
    <w:rsid w:val="00E91115"/>
    <w:rsid w:val="00E916FD"/>
    <w:rsid w:val="00E91F29"/>
    <w:rsid w:val="00EA1263"/>
    <w:rsid w:val="00EA2925"/>
    <w:rsid w:val="00EA3CBB"/>
    <w:rsid w:val="00EA4039"/>
    <w:rsid w:val="00EA54A8"/>
    <w:rsid w:val="00EA55B0"/>
    <w:rsid w:val="00EA5B9A"/>
    <w:rsid w:val="00EB1A40"/>
    <w:rsid w:val="00EB4A79"/>
    <w:rsid w:val="00EB4F8B"/>
    <w:rsid w:val="00EB7612"/>
    <w:rsid w:val="00EC12CB"/>
    <w:rsid w:val="00EC57DC"/>
    <w:rsid w:val="00EC5B21"/>
    <w:rsid w:val="00EC6E69"/>
    <w:rsid w:val="00ED2D52"/>
    <w:rsid w:val="00ED523B"/>
    <w:rsid w:val="00ED606C"/>
    <w:rsid w:val="00EE0F8B"/>
    <w:rsid w:val="00EE1A5D"/>
    <w:rsid w:val="00EE2E54"/>
    <w:rsid w:val="00EE3078"/>
    <w:rsid w:val="00EF0832"/>
    <w:rsid w:val="00EF104D"/>
    <w:rsid w:val="00EF1E2B"/>
    <w:rsid w:val="00EF2A4C"/>
    <w:rsid w:val="00EF488F"/>
    <w:rsid w:val="00EF4E36"/>
    <w:rsid w:val="00EF4F82"/>
    <w:rsid w:val="00EF6BA0"/>
    <w:rsid w:val="00EF6F08"/>
    <w:rsid w:val="00F01283"/>
    <w:rsid w:val="00F02B31"/>
    <w:rsid w:val="00F04A18"/>
    <w:rsid w:val="00F04FB4"/>
    <w:rsid w:val="00F04FBC"/>
    <w:rsid w:val="00F0559A"/>
    <w:rsid w:val="00F0562A"/>
    <w:rsid w:val="00F11B3F"/>
    <w:rsid w:val="00F127D7"/>
    <w:rsid w:val="00F14967"/>
    <w:rsid w:val="00F16E5D"/>
    <w:rsid w:val="00F20610"/>
    <w:rsid w:val="00F20615"/>
    <w:rsid w:val="00F22910"/>
    <w:rsid w:val="00F24351"/>
    <w:rsid w:val="00F249CA"/>
    <w:rsid w:val="00F310D9"/>
    <w:rsid w:val="00F3215B"/>
    <w:rsid w:val="00F33988"/>
    <w:rsid w:val="00F35BD7"/>
    <w:rsid w:val="00F41AC5"/>
    <w:rsid w:val="00F50EFE"/>
    <w:rsid w:val="00F514B6"/>
    <w:rsid w:val="00F52CB4"/>
    <w:rsid w:val="00F6284B"/>
    <w:rsid w:val="00F63D4E"/>
    <w:rsid w:val="00F66FBA"/>
    <w:rsid w:val="00F702CD"/>
    <w:rsid w:val="00F71065"/>
    <w:rsid w:val="00F742A7"/>
    <w:rsid w:val="00F7623E"/>
    <w:rsid w:val="00F76626"/>
    <w:rsid w:val="00F7671C"/>
    <w:rsid w:val="00F776A9"/>
    <w:rsid w:val="00F832A5"/>
    <w:rsid w:val="00F8399C"/>
    <w:rsid w:val="00F83F4A"/>
    <w:rsid w:val="00F8675B"/>
    <w:rsid w:val="00F87B41"/>
    <w:rsid w:val="00F95E51"/>
    <w:rsid w:val="00F95E77"/>
    <w:rsid w:val="00F96359"/>
    <w:rsid w:val="00FA0F82"/>
    <w:rsid w:val="00FA1790"/>
    <w:rsid w:val="00FA52D1"/>
    <w:rsid w:val="00FA6227"/>
    <w:rsid w:val="00FB14F5"/>
    <w:rsid w:val="00FB43C3"/>
    <w:rsid w:val="00FB5A02"/>
    <w:rsid w:val="00FB62F0"/>
    <w:rsid w:val="00FB7613"/>
    <w:rsid w:val="00FC0054"/>
    <w:rsid w:val="00FC04C1"/>
    <w:rsid w:val="00FC1010"/>
    <w:rsid w:val="00FC55C8"/>
    <w:rsid w:val="00FC7B52"/>
    <w:rsid w:val="00FD0D1A"/>
    <w:rsid w:val="00FD0F86"/>
    <w:rsid w:val="00FD34B1"/>
    <w:rsid w:val="00FD36FA"/>
    <w:rsid w:val="00FD37D2"/>
    <w:rsid w:val="00FD464E"/>
    <w:rsid w:val="00FE0E05"/>
    <w:rsid w:val="00FE0E2A"/>
    <w:rsid w:val="00FE166B"/>
    <w:rsid w:val="00FE22C5"/>
    <w:rsid w:val="00FE2B17"/>
    <w:rsid w:val="00FE4908"/>
    <w:rsid w:val="00FE492A"/>
    <w:rsid w:val="00FF0C23"/>
    <w:rsid w:val="00FF6650"/>
    <w:rsid w:val="00FF73A5"/>
    <w:rsid w:val="00FF7AE6"/>
    <w:rsid w:val="015654C1"/>
    <w:rsid w:val="01AE5B4F"/>
    <w:rsid w:val="02D768B7"/>
    <w:rsid w:val="046105BC"/>
    <w:rsid w:val="065751F3"/>
    <w:rsid w:val="06C9422E"/>
    <w:rsid w:val="06E21FEA"/>
    <w:rsid w:val="07433EF7"/>
    <w:rsid w:val="07524740"/>
    <w:rsid w:val="07655731"/>
    <w:rsid w:val="0A056F7E"/>
    <w:rsid w:val="0B2F7965"/>
    <w:rsid w:val="0E3D527A"/>
    <w:rsid w:val="0E500807"/>
    <w:rsid w:val="0FB513D3"/>
    <w:rsid w:val="0FB571D5"/>
    <w:rsid w:val="10A92F65"/>
    <w:rsid w:val="10E245D4"/>
    <w:rsid w:val="114F36F3"/>
    <w:rsid w:val="116E7A3C"/>
    <w:rsid w:val="12FF5637"/>
    <w:rsid w:val="13740E79"/>
    <w:rsid w:val="13B74DE6"/>
    <w:rsid w:val="15484278"/>
    <w:rsid w:val="156F4137"/>
    <w:rsid w:val="16714FDF"/>
    <w:rsid w:val="170E28DF"/>
    <w:rsid w:val="182A5635"/>
    <w:rsid w:val="19CD49E1"/>
    <w:rsid w:val="1B795D21"/>
    <w:rsid w:val="1BBB420C"/>
    <w:rsid w:val="1C6E5335"/>
    <w:rsid w:val="1CFD009B"/>
    <w:rsid w:val="1D567831"/>
    <w:rsid w:val="1D7238DD"/>
    <w:rsid w:val="1E3B0DA8"/>
    <w:rsid w:val="1F59377E"/>
    <w:rsid w:val="20695B39"/>
    <w:rsid w:val="217F7880"/>
    <w:rsid w:val="21931DA4"/>
    <w:rsid w:val="21947825"/>
    <w:rsid w:val="234E7E7B"/>
    <w:rsid w:val="23BE1434"/>
    <w:rsid w:val="26234121"/>
    <w:rsid w:val="26F7797C"/>
    <w:rsid w:val="287326EC"/>
    <w:rsid w:val="288E2F16"/>
    <w:rsid w:val="2A055081"/>
    <w:rsid w:val="2B1419BB"/>
    <w:rsid w:val="2B3247EE"/>
    <w:rsid w:val="2C570D4D"/>
    <w:rsid w:val="2ED15F5E"/>
    <w:rsid w:val="2FCE6D7B"/>
    <w:rsid w:val="31DA35B5"/>
    <w:rsid w:val="32E26388"/>
    <w:rsid w:val="33915228"/>
    <w:rsid w:val="34DC77C8"/>
    <w:rsid w:val="355B5B18"/>
    <w:rsid w:val="36063A32"/>
    <w:rsid w:val="36782A6C"/>
    <w:rsid w:val="38A96204"/>
    <w:rsid w:val="3911492F"/>
    <w:rsid w:val="39764653"/>
    <w:rsid w:val="39C75357"/>
    <w:rsid w:val="3B9C4E8D"/>
    <w:rsid w:val="3F3512C1"/>
    <w:rsid w:val="40D01062"/>
    <w:rsid w:val="40F45D9F"/>
    <w:rsid w:val="42B84786"/>
    <w:rsid w:val="42F76469"/>
    <w:rsid w:val="44513222"/>
    <w:rsid w:val="45643FE4"/>
    <w:rsid w:val="45C43104"/>
    <w:rsid w:val="469965DF"/>
    <w:rsid w:val="47F00216"/>
    <w:rsid w:val="484B1829"/>
    <w:rsid w:val="48F07DB8"/>
    <w:rsid w:val="4AD56CD4"/>
    <w:rsid w:val="4B94388F"/>
    <w:rsid w:val="4BF6262F"/>
    <w:rsid w:val="4D521266"/>
    <w:rsid w:val="4DC0189A"/>
    <w:rsid w:val="4E9D1289"/>
    <w:rsid w:val="4EAD7325"/>
    <w:rsid w:val="4F9C11AB"/>
    <w:rsid w:val="50FD7AEE"/>
    <w:rsid w:val="51F03BFE"/>
    <w:rsid w:val="53FE2659"/>
    <w:rsid w:val="54967355"/>
    <w:rsid w:val="56965701"/>
    <w:rsid w:val="580B7C81"/>
    <w:rsid w:val="592503CD"/>
    <w:rsid w:val="59517F98"/>
    <w:rsid w:val="59885EF4"/>
    <w:rsid w:val="5989282C"/>
    <w:rsid w:val="5AED57BB"/>
    <w:rsid w:val="5C915E6B"/>
    <w:rsid w:val="60B665BB"/>
    <w:rsid w:val="60E9228D"/>
    <w:rsid w:val="61B52C5B"/>
    <w:rsid w:val="626E2089"/>
    <w:rsid w:val="630D4511"/>
    <w:rsid w:val="643B7181"/>
    <w:rsid w:val="64B70CC9"/>
    <w:rsid w:val="650F29DD"/>
    <w:rsid w:val="652D1F8D"/>
    <w:rsid w:val="65565350"/>
    <w:rsid w:val="657B7B0E"/>
    <w:rsid w:val="665242EE"/>
    <w:rsid w:val="67562897"/>
    <w:rsid w:val="67A0618E"/>
    <w:rsid w:val="680A363F"/>
    <w:rsid w:val="692B6F9A"/>
    <w:rsid w:val="6A120191"/>
    <w:rsid w:val="6D2F5EB0"/>
    <w:rsid w:val="6E992F04"/>
    <w:rsid w:val="6FD04172"/>
    <w:rsid w:val="7026010C"/>
    <w:rsid w:val="70375E28"/>
    <w:rsid w:val="71581782"/>
    <w:rsid w:val="723F3FFF"/>
    <w:rsid w:val="73985535"/>
    <w:rsid w:val="77B95F79"/>
    <w:rsid w:val="79D60872"/>
    <w:rsid w:val="7CFF45A2"/>
    <w:rsid w:val="7D3149F1"/>
    <w:rsid w:val="7D7157DB"/>
    <w:rsid w:val="7F3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F615FD1-AA22-49BA-BABD-D5B12613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uiPriority="39" w:qFormat="1"/>
    <w:lsdException w:name="toc 3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E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F95E77"/>
    <w:pPr>
      <w:keepNext/>
      <w:keepLines/>
      <w:spacing w:before="600" w:after="60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F95E77"/>
    <w:pPr>
      <w:keepNext/>
      <w:keepLines/>
      <w:spacing w:before="260" w:after="260" w:line="416" w:lineRule="auto"/>
      <w:outlineLvl w:val="1"/>
    </w:pPr>
    <w:rPr>
      <w:rFonts w:ascii="Cambria" w:hAnsi="Cambria"/>
      <w:b/>
      <w:sz w:val="32"/>
      <w:szCs w:val="20"/>
    </w:rPr>
  </w:style>
  <w:style w:type="paragraph" w:styleId="3">
    <w:name w:val="heading 3"/>
    <w:basedOn w:val="a"/>
    <w:next w:val="a"/>
    <w:link w:val="3Char"/>
    <w:uiPriority w:val="99"/>
    <w:qFormat/>
    <w:rsid w:val="00F95E77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rsid w:val="00F95E77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sz w:val="24"/>
    </w:rPr>
  </w:style>
  <w:style w:type="paragraph" w:styleId="a3">
    <w:name w:val="Balloon Text"/>
    <w:basedOn w:val="a"/>
    <w:link w:val="Char"/>
    <w:uiPriority w:val="99"/>
    <w:unhideWhenUsed/>
    <w:qFormat/>
    <w:rsid w:val="00F95E77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F95E7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link w:val="Char1"/>
    <w:uiPriority w:val="99"/>
    <w:qFormat/>
    <w:rsid w:val="00F95E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99"/>
    <w:qFormat/>
    <w:rsid w:val="00F95E77"/>
    <w:pPr>
      <w:ind w:leftChars="100" w:left="100" w:rightChars="100" w:right="100"/>
    </w:pPr>
    <w:rPr>
      <w:rFonts w:eastAsia="黑体"/>
      <w:sz w:val="28"/>
      <w:szCs w:val="20"/>
    </w:rPr>
  </w:style>
  <w:style w:type="paragraph" w:styleId="20">
    <w:name w:val="toc 2"/>
    <w:basedOn w:val="a"/>
    <w:next w:val="a"/>
    <w:uiPriority w:val="39"/>
    <w:qFormat/>
    <w:rsid w:val="00F95E77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sz w:val="28"/>
    </w:rPr>
  </w:style>
  <w:style w:type="paragraph" w:styleId="a6">
    <w:name w:val="Normal (Web)"/>
    <w:basedOn w:val="a"/>
    <w:uiPriority w:val="99"/>
    <w:qFormat/>
    <w:rsid w:val="00F95E7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1">
    <w:name w:val="index 1"/>
    <w:basedOn w:val="a"/>
    <w:next w:val="a"/>
    <w:uiPriority w:val="99"/>
    <w:semiHidden/>
    <w:qFormat/>
    <w:rsid w:val="00F95E77"/>
  </w:style>
  <w:style w:type="character" w:styleId="a7">
    <w:name w:val="Strong"/>
    <w:basedOn w:val="a0"/>
    <w:qFormat/>
    <w:locked/>
    <w:rsid w:val="00F95E77"/>
    <w:rPr>
      <w:b/>
    </w:rPr>
  </w:style>
  <w:style w:type="character" w:styleId="a8">
    <w:name w:val="page number"/>
    <w:uiPriority w:val="99"/>
    <w:qFormat/>
    <w:rsid w:val="00F95E77"/>
    <w:rPr>
      <w:rFonts w:cs="Times New Roman"/>
    </w:rPr>
  </w:style>
  <w:style w:type="character" w:styleId="a9">
    <w:name w:val="Hyperlink"/>
    <w:uiPriority w:val="99"/>
    <w:qFormat/>
    <w:rsid w:val="00F95E77"/>
    <w:rPr>
      <w:rFonts w:cs="Times New Roman"/>
      <w:color w:val="0563C1"/>
      <w:u w:val="single"/>
    </w:rPr>
  </w:style>
  <w:style w:type="table" w:styleId="aa">
    <w:name w:val="Table Grid"/>
    <w:basedOn w:val="a1"/>
    <w:uiPriority w:val="99"/>
    <w:qFormat/>
    <w:rsid w:val="00F95E7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uiPriority w:val="99"/>
    <w:qFormat/>
    <w:locked/>
    <w:rsid w:val="00F95E77"/>
    <w:rPr>
      <w:rFonts w:cs="Times New Roman"/>
      <w:b/>
      <w:kern w:val="44"/>
      <w:sz w:val="44"/>
    </w:rPr>
  </w:style>
  <w:style w:type="character" w:customStyle="1" w:styleId="Heading2Char">
    <w:name w:val="Heading 2 Char"/>
    <w:uiPriority w:val="99"/>
    <w:semiHidden/>
    <w:qFormat/>
    <w:locked/>
    <w:rsid w:val="00F95E77"/>
    <w:rPr>
      <w:rFonts w:ascii="Cambria" w:eastAsia="宋体" w:hAnsi="Cambria" w:cs="Times New Roman"/>
      <w:b/>
      <w:sz w:val="32"/>
    </w:rPr>
  </w:style>
  <w:style w:type="character" w:customStyle="1" w:styleId="Heading3Char">
    <w:name w:val="Heading 3 Char"/>
    <w:uiPriority w:val="99"/>
    <w:semiHidden/>
    <w:qFormat/>
    <w:locked/>
    <w:rsid w:val="00F95E77"/>
    <w:rPr>
      <w:rFonts w:cs="Times New Roman"/>
      <w:b/>
      <w:sz w:val="32"/>
    </w:rPr>
  </w:style>
  <w:style w:type="character" w:customStyle="1" w:styleId="Char1">
    <w:name w:val="页眉 Char"/>
    <w:link w:val="a5"/>
    <w:uiPriority w:val="99"/>
    <w:qFormat/>
    <w:locked/>
    <w:rsid w:val="00F95E77"/>
    <w:rPr>
      <w:rFonts w:cs="Times New Roman"/>
      <w:sz w:val="18"/>
    </w:rPr>
  </w:style>
  <w:style w:type="character" w:customStyle="1" w:styleId="Char0">
    <w:name w:val="页脚 Char"/>
    <w:link w:val="a4"/>
    <w:uiPriority w:val="99"/>
    <w:qFormat/>
    <w:locked/>
    <w:rsid w:val="00F95E77"/>
    <w:rPr>
      <w:rFonts w:cs="Times New Roman"/>
      <w:sz w:val="18"/>
    </w:rPr>
  </w:style>
  <w:style w:type="character" w:customStyle="1" w:styleId="2Char">
    <w:name w:val="标题 2 Char"/>
    <w:link w:val="2"/>
    <w:uiPriority w:val="99"/>
    <w:semiHidden/>
    <w:qFormat/>
    <w:locked/>
    <w:rsid w:val="00F95E77"/>
    <w:rPr>
      <w:rFonts w:ascii="Cambria" w:hAnsi="Cambria"/>
      <w:b/>
      <w:kern w:val="2"/>
      <w:sz w:val="32"/>
    </w:rPr>
  </w:style>
  <w:style w:type="character" w:customStyle="1" w:styleId="3Char">
    <w:name w:val="标题 3 Char"/>
    <w:link w:val="3"/>
    <w:uiPriority w:val="99"/>
    <w:qFormat/>
    <w:locked/>
    <w:rsid w:val="00F95E77"/>
    <w:rPr>
      <w:b/>
      <w:kern w:val="2"/>
      <w:sz w:val="32"/>
    </w:rPr>
  </w:style>
  <w:style w:type="paragraph" w:customStyle="1" w:styleId="12">
    <w:name w:val="列出段落1"/>
    <w:basedOn w:val="a"/>
    <w:uiPriority w:val="99"/>
    <w:qFormat/>
    <w:rsid w:val="00F95E77"/>
    <w:pPr>
      <w:ind w:firstLineChars="200" w:firstLine="420"/>
    </w:pPr>
    <w:rPr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F95E77"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rsid w:val="008C0118"/>
    <w:pPr>
      <w:ind w:firstLineChars="200" w:firstLine="420"/>
    </w:pPr>
  </w:style>
  <w:style w:type="paragraph" w:customStyle="1" w:styleId="content">
    <w:name w:val="content"/>
    <w:basedOn w:val="a"/>
    <w:link w:val="contentChar"/>
    <w:qFormat/>
    <w:rsid w:val="00541461"/>
    <w:pPr>
      <w:spacing w:line="400" w:lineRule="exact"/>
      <w:ind w:firstLineChars="200" w:firstLine="200"/>
    </w:pPr>
    <w:rPr>
      <w:rFonts w:asciiTheme="minorEastAsia" w:eastAsiaTheme="minorEastAsia" w:hAnsiTheme="minorEastAsia"/>
      <w:sz w:val="24"/>
      <w:szCs w:val="24"/>
    </w:rPr>
  </w:style>
  <w:style w:type="character" w:customStyle="1" w:styleId="contentChar">
    <w:name w:val="content Char"/>
    <w:basedOn w:val="a0"/>
    <w:link w:val="content"/>
    <w:rsid w:val="00541461"/>
    <w:rPr>
      <w:rFonts w:asciiTheme="minorEastAsia" w:eastAsiaTheme="minorEastAsia" w:hAnsiTheme="minorEastAs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footer" Target="footer8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28" Type="http://schemas.openxmlformats.org/officeDocument/2006/relationships/footer" Target="footer9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00BC96-0497-4194-9C1C-DB5F87D92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139</TotalTime>
  <Pages>8</Pages>
  <Words>447</Words>
  <Characters>2554</Characters>
  <Application>Microsoft Office Word</Application>
  <DocSecurity>0</DocSecurity>
  <Lines>21</Lines>
  <Paragraphs>5</Paragraphs>
  <ScaleCrop>false</ScaleCrop>
  <Company>Hewlett-Packard Company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陈思名</dc:creator>
  <cp:lastModifiedBy>TR</cp:lastModifiedBy>
  <cp:revision>76</cp:revision>
  <dcterms:created xsi:type="dcterms:W3CDTF">2017-03-02T03:29:00Z</dcterms:created>
  <dcterms:modified xsi:type="dcterms:W3CDTF">2017-03-21T15:09:00Z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